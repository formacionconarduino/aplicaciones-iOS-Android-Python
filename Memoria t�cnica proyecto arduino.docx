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81867" w:rsidRDefault="00E570F8">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E21FC">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E21FC">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1FC" w:rsidRDefault="00E570F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C231BF3F1EE34A1AA9EB95691EC608A8"/>
                                    </w:placeholder>
                                    <w:dataBinding w:prefixMappings="xmlns:ns0='http://schemas.openxmlformats.org/package/2006/metadata/core-properties' xmlns:ns1='http://purl.org/dc/elements/1.1/'" w:xpath="/ns0:coreProperties[1]/ns1:title[1]" w:storeItemID="{6C3C8BC8-F283-45AE-878A-BAB7291924A1}"/>
                                    <w:text/>
                                  </w:sdtPr>
                                  <w:sdtEndPr/>
                                  <w:sdtContent>
                                    <w:r w:rsidR="00AE21FC">
                                      <w:rPr>
                                        <w:rFonts w:asciiTheme="majorHAnsi" w:eastAsiaTheme="majorEastAsia" w:hAnsiTheme="majorHAnsi" w:cstheme="majorBidi"/>
                                        <w:smallCaps/>
                                        <w:color w:val="244583" w:themeColor="accent2" w:themeShade="80"/>
                                        <w:spacing w:val="20"/>
                                        <w:sz w:val="56"/>
                                        <w:szCs w:val="56"/>
                                      </w:rPr>
                                      <w:t>Memoria técnica proyecto arduino</w:t>
                                    </w:r>
                                  </w:sdtContent>
                                </w:sdt>
                              </w:p>
                              <w:p w:rsidR="00AE21FC" w:rsidRDefault="00E570F8">
                                <w:pPr>
                                  <w:rPr>
                                    <w:i/>
                                    <w:iCs/>
                                    <w:color w:val="244583" w:themeColor="accent2" w:themeShade="80"/>
                                    <w:sz w:val="28"/>
                                    <w:szCs w:val="28"/>
                                  </w:rPr>
                                </w:pPr>
                                <w:sdt>
                                  <w:sdtPr>
                                    <w:rPr>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AE21FC">
                                      <w:rPr>
                                        <w:i/>
                                        <w:iCs/>
                                        <w:color w:val="244583" w:themeColor="accent2" w:themeShade="80"/>
                                        <w:sz w:val="28"/>
                                        <w:szCs w:val="28"/>
                                      </w:rPr>
                                      <w:t>Centro de F.P. Juan XXIII</w:t>
                                    </w:r>
                                  </w:sdtContent>
                                </w:sdt>
                              </w:p>
                              <w:p w:rsidR="00AE21FC" w:rsidRDefault="00AE21FC">
                                <w:pPr>
                                  <w:rPr>
                                    <w:i/>
                                    <w:iCs/>
                                    <w:color w:val="244583" w:themeColor="accent2" w:themeShade="80"/>
                                    <w:sz w:val="28"/>
                                    <w:szCs w:val="28"/>
                                  </w:rPr>
                                </w:pPr>
                              </w:p>
                              <w:p w:rsidR="00AE21FC" w:rsidRPr="00057C17" w:rsidRDefault="00E570F8">
                                <w:pPr>
                                  <w:rPr>
                                    <w:sz w:val="24"/>
                                    <w:szCs w:val="24"/>
                                  </w:rPr>
                                </w:pPr>
                                <w:sdt>
                                  <w:sdtPr>
                                    <w:rPr>
                                      <w:sz w:val="24"/>
                                      <w:szCs w:val="24"/>
                                    </w:rPr>
                                    <w:alias w:val="Abstracto"/>
                                    <w:id w:val="83737011"/>
                                    <w:dataBinding w:prefixMappings="xmlns:ns0='http://schemas.microsoft.com/office/2006/coverPageProps'" w:xpath="/ns0:CoverPageProperties[1]/ns0:Abstract[1]" w:storeItemID="{55AF091B-3C7A-41E3-B477-F2FDAA23CFDA}"/>
                                    <w:text/>
                                  </w:sdtPr>
                                  <w:sdtEndPr/>
                                  <w:sdtContent>
                                    <w:r w:rsidR="00AE21FC" w:rsidRPr="00057C17">
                                      <w:rPr>
                                        <w:sz w:val="24"/>
                                        <w:szCs w:val="24"/>
                                      </w:rPr>
                                      <w:t>Subproyecto Nº 10 : Desarrollo de control remoto mediante dispositivos móviles.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AE21FC" w:rsidRDefault="00A1214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C231BF3F1EE34A1AA9EB95691EC608A8"/>
                              </w:placeholder>
                              <w:dataBinding w:prefixMappings="xmlns:ns0='http://schemas.openxmlformats.org/package/2006/metadata/core-properties' xmlns:ns1='http://purl.org/dc/elements/1.1/'" w:xpath="/ns0:coreProperties[1]/ns1:title[1]" w:storeItemID="{6C3C8BC8-F283-45AE-878A-BAB7291924A1}"/>
                              <w:text/>
                            </w:sdtPr>
                            <w:sdtEndPr/>
                            <w:sdtContent>
                              <w:r w:rsidR="00AE21FC">
                                <w:rPr>
                                  <w:rFonts w:asciiTheme="majorHAnsi" w:eastAsiaTheme="majorEastAsia" w:hAnsiTheme="majorHAnsi" w:cstheme="majorBidi"/>
                                  <w:smallCaps/>
                                  <w:color w:val="244583" w:themeColor="accent2" w:themeShade="80"/>
                                  <w:spacing w:val="20"/>
                                  <w:sz w:val="56"/>
                                  <w:szCs w:val="56"/>
                                </w:rPr>
                                <w:t xml:space="preserve">Memoria técnica proyecto </w:t>
                              </w:r>
                              <w:proofErr w:type="spellStart"/>
                              <w:r w:rsidR="00AE21FC">
                                <w:rPr>
                                  <w:rFonts w:asciiTheme="majorHAnsi" w:eastAsiaTheme="majorEastAsia" w:hAnsiTheme="majorHAnsi" w:cstheme="majorBidi"/>
                                  <w:smallCaps/>
                                  <w:color w:val="244583" w:themeColor="accent2" w:themeShade="80"/>
                                  <w:spacing w:val="20"/>
                                  <w:sz w:val="56"/>
                                  <w:szCs w:val="56"/>
                                </w:rPr>
                                <w:t>arduino</w:t>
                              </w:r>
                              <w:proofErr w:type="spellEnd"/>
                            </w:sdtContent>
                          </w:sdt>
                        </w:p>
                        <w:p w:rsidR="00AE21FC" w:rsidRDefault="00A1214B">
                          <w:pPr>
                            <w:rPr>
                              <w:i/>
                              <w:iCs/>
                              <w:color w:val="244583" w:themeColor="accent2" w:themeShade="80"/>
                              <w:sz w:val="28"/>
                              <w:szCs w:val="28"/>
                            </w:rPr>
                          </w:pPr>
                          <w:sdt>
                            <w:sdtPr>
                              <w:rPr>
                                <w:i/>
                                <w:iCs/>
                                <w:color w:val="244583" w:themeColor="accent2" w:themeShade="80"/>
                                <w:sz w:val="28"/>
                                <w:szCs w:val="28"/>
                              </w:rPr>
                              <w:alias w:val="Subtítulo"/>
                              <w:id w:val="83737009"/>
                              <w:placeholder>
                                <w:docPart w:val="64A6662B923848C59B2C6FD4D25DC880"/>
                              </w:placeholder>
                              <w:dataBinding w:prefixMappings="xmlns:ns0='http://schemas.openxmlformats.org/package/2006/metadata/core-properties' xmlns:ns1='http://purl.org/dc/elements/1.1/'" w:xpath="/ns0:coreProperties[1]/ns1:subject[1]" w:storeItemID="{6C3C8BC8-F283-45AE-878A-BAB7291924A1}"/>
                              <w:text/>
                            </w:sdtPr>
                            <w:sdtEndPr/>
                            <w:sdtContent>
                              <w:r w:rsidR="00AE21FC">
                                <w:rPr>
                                  <w:i/>
                                  <w:iCs/>
                                  <w:color w:val="244583" w:themeColor="accent2" w:themeShade="80"/>
                                  <w:sz w:val="28"/>
                                  <w:szCs w:val="28"/>
                                </w:rPr>
                                <w:t>Centro de F.P. Juan XXIII</w:t>
                              </w:r>
                            </w:sdtContent>
                          </w:sdt>
                        </w:p>
                        <w:p w:rsidR="00AE21FC" w:rsidRDefault="00AE21FC">
                          <w:pPr>
                            <w:rPr>
                              <w:i/>
                              <w:iCs/>
                              <w:color w:val="244583" w:themeColor="accent2" w:themeShade="80"/>
                              <w:sz w:val="28"/>
                              <w:szCs w:val="28"/>
                            </w:rPr>
                          </w:pPr>
                        </w:p>
                        <w:p w:rsidR="00AE21FC" w:rsidRPr="00057C17" w:rsidRDefault="00A1214B">
                          <w:pPr>
                            <w:rPr>
                              <w:sz w:val="24"/>
                              <w:szCs w:val="24"/>
                            </w:rPr>
                          </w:pPr>
                          <w:sdt>
                            <w:sdtPr>
                              <w:rPr>
                                <w:sz w:val="24"/>
                                <w:szCs w:val="24"/>
                              </w:rPr>
                              <w:alias w:val="Abstracto"/>
                              <w:id w:val="83737011"/>
                              <w:dataBinding w:prefixMappings="xmlns:ns0='http://schemas.microsoft.com/office/2006/coverPageProps'" w:xpath="/ns0:CoverPageProperties[1]/ns0:Abstract[1]" w:storeItemID="{55AF091B-3C7A-41E3-B477-F2FDAA23CFDA}"/>
                              <w:text/>
                            </w:sdtPr>
                            <w:sdtEndPr/>
                            <w:sdtContent>
                              <w:proofErr w:type="spellStart"/>
                              <w:r w:rsidR="00AE21FC" w:rsidRPr="00057C17">
                                <w:rPr>
                                  <w:sz w:val="24"/>
                                  <w:szCs w:val="24"/>
                                </w:rPr>
                                <w:t>Subproyecto</w:t>
                              </w:r>
                              <w:proofErr w:type="spellEnd"/>
                              <w:r w:rsidR="00AE21FC" w:rsidRPr="00057C17">
                                <w:rPr>
                                  <w:sz w:val="24"/>
                                  <w:szCs w:val="24"/>
                                </w:rPr>
                                <w:t xml:space="preserve"> Nº </w:t>
                              </w:r>
                              <w:proofErr w:type="gramStart"/>
                              <w:r w:rsidR="00AE21FC" w:rsidRPr="00057C17">
                                <w:rPr>
                                  <w:sz w:val="24"/>
                                  <w:szCs w:val="24"/>
                                </w:rPr>
                                <w:t>10 :</w:t>
                              </w:r>
                              <w:proofErr w:type="gramEnd"/>
                              <w:r w:rsidR="00AE21FC" w:rsidRPr="00057C17">
                                <w:rPr>
                                  <w:sz w:val="24"/>
                                  <w:szCs w:val="24"/>
                                </w:rPr>
                                <w:t xml:space="preserve"> Desarrollo de control remoto mediante dispositivos móviles.</w:t>
                              </w:r>
                            </w:sdtContent>
                          </w:sdt>
                        </w:p>
                      </w:txbxContent>
                    </v:textbox>
                    <w10:wrap anchorx="margin" anchory="page"/>
                  </v:rect>
                </w:pict>
              </mc:Fallback>
            </mc:AlternateContent>
          </w:r>
          <w:r w:rsidR="00AE21FC">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1FC" w:rsidRDefault="00E570F8">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AE21FC">
                                      <w:rPr>
                                        <w:color w:val="E65B01" w:themeColor="accent1" w:themeShade="BF"/>
                                        <w:sz w:val="24"/>
                                        <w:szCs w:val="24"/>
                                      </w:rPr>
                                      <w:t>C.F.P. Juan XXIII</w:t>
                                    </w:r>
                                  </w:sdtContent>
                                </w:sdt>
                              </w:p>
                              <w:p w:rsidR="00AE21FC" w:rsidRDefault="00E570F8">
                                <w:pPr>
                                  <w:spacing w:after="100"/>
                                  <w:rPr>
                                    <w:color w:val="E65B01" w:themeColor="accent1" w:themeShade="BF"/>
                                  </w:rPr>
                                </w:pPr>
                                <w:sdt>
                                  <w:sdtPr>
                                    <w:rPr>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12-10-01T00:00:00Z">
                                      <w:dateFormat w:val="dd/MM/yyyy"/>
                                      <w:lid w:val="es-ES"/>
                                      <w:storeMappedDataAs w:val="dateTime"/>
                                      <w:calendar w:val="gregorian"/>
                                    </w:date>
                                  </w:sdtPr>
                                  <w:sdtEndPr/>
                                  <w:sdtContent>
                                    <w:r w:rsidR="00AE21FC">
                                      <w:rPr>
                                        <w:color w:val="E65B01" w:themeColor="accent1" w:themeShade="BF"/>
                                        <w:sz w:val="24"/>
                                        <w:szCs w:val="24"/>
                                      </w:rPr>
                                      <w:t>01/10/2012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AE21FC" w:rsidRDefault="00A1214B">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AE21FC">
                                <w:rPr>
                                  <w:color w:val="E65B01" w:themeColor="accent1" w:themeShade="BF"/>
                                  <w:sz w:val="24"/>
                                  <w:szCs w:val="24"/>
                                </w:rPr>
                                <w:t>C.F.P. Juan XXIII</w:t>
                              </w:r>
                            </w:sdtContent>
                          </w:sdt>
                        </w:p>
                        <w:p w:rsidR="00AE21FC" w:rsidRDefault="00A1214B">
                          <w:pPr>
                            <w:spacing w:after="100"/>
                            <w:rPr>
                              <w:color w:val="E65B01" w:themeColor="accent1" w:themeShade="BF"/>
                            </w:rPr>
                          </w:pPr>
                          <w:sdt>
                            <w:sdtPr>
                              <w:rPr>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12-10-01T00:00:00Z">
                                <w:dateFormat w:val="dd/MM/yyyy"/>
                                <w:lid w:val="es-ES"/>
                                <w:storeMappedDataAs w:val="dateTime"/>
                                <w:calendar w:val="gregorian"/>
                              </w:date>
                            </w:sdtPr>
                            <w:sdtEndPr/>
                            <w:sdtContent>
                              <w:r w:rsidR="00AE21FC">
                                <w:rPr>
                                  <w:color w:val="E65B01" w:themeColor="accent1" w:themeShade="BF"/>
                                  <w:sz w:val="24"/>
                                  <w:szCs w:val="24"/>
                                </w:rPr>
                                <w:t>01/10/2012</w:t>
                              </w:r>
                            </w:sdtContent>
                          </w:sdt>
                        </w:p>
                      </w:txbxContent>
                    </v:textbox>
                    <w10:wrap anchorx="margin" anchory="margin"/>
                  </v:rect>
                </w:pict>
              </mc:Fallback>
            </mc:AlternateContent>
          </w:r>
          <w:r w:rsidR="00AE21FC">
            <w:rPr>
              <w:i/>
              <w:iCs/>
              <w:smallCaps/>
              <w:color w:val="575F6D" w:themeColor="text2"/>
              <w:spacing w:val="5"/>
              <w:sz w:val="24"/>
              <w:szCs w:val="24"/>
            </w:rPr>
            <w:br w:type="page"/>
          </w:r>
        </w:sdtContent>
      </w:sdt>
    </w:p>
    <w:p w:rsidR="00EE1137" w:rsidRPr="00057C17" w:rsidRDefault="00057C17" w:rsidP="00057C17">
      <w:pPr>
        <w:pStyle w:val="Ttulo"/>
        <w:rPr>
          <w:sz w:val="40"/>
          <w:szCs w:val="40"/>
        </w:rPr>
      </w:pPr>
      <w:r w:rsidRPr="00057C17">
        <w:rPr>
          <w:sz w:val="40"/>
          <w:szCs w:val="40"/>
        </w:rPr>
        <w:lastRenderedPageBreak/>
        <w:t>Historia del Proyecto</w:t>
      </w:r>
    </w:p>
    <w:p w:rsidR="00524CE5" w:rsidRDefault="00524CE5"/>
    <w:p w:rsidR="00524CE5" w:rsidRDefault="00057C17">
      <w:pPr>
        <w:rPr>
          <w:sz w:val="24"/>
          <w:szCs w:val="24"/>
        </w:rPr>
      </w:pPr>
      <w:r>
        <w:rPr>
          <w:sz w:val="24"/>
          <w:szCs w:val="24"/>
        </w:rPr>
        <w:t xml:space="preserve">Este subproyecto </w:t>
      </w:r>
      <w:r w:rsidR="00524CE5">
        <w:rPr>
          <w:sz w:val="24"/>
          <w:szCs w:val="24"/>
        </w:rPr>
        <w:t>es una de las partes de las que se compone el proyecto “Desarrollo de sistema inmótico mediante arduino“ .</w:t>
      </w:r>
    </w:p>
    <w:p w:rsidR="00524CE5" w:rsidRDefault="00524CE5">
      <w:pPr>
        <w:rPr>
          <w:sz w:val="24"/>
          <w:szCs w:val="24"/>
        </w:rPr>
      </w:pPr>
      <w:r>
        <w:rPr>
          <w:sz w:val="24"/>
          <w:szCs w:val="24"/>
        </w:rPr>
        <w:t>Este proyecto se ha desarrollado mediante la colaboración de una serie de centros de formación de todo el ámbito nacional. Para la realización del mismo, se crearon 11 subproyectos, y a nuestro centro se le asignó el de desarrollo de una aplicación orientada a los dispositivos móviles.</w:t>
      </w:r>
    </w:p>
    <w:p w:rsidR="00524CE5" w:rsidRDefault="00524CE5" w:rsidP="00524CE5">
      <w:pPr>
        <w:rPr>
          <w:sz w:val="24"/>
          <w:szCs w:val="24"/>
        </w:rPr>
      </w:pPr>
      <w:r>
        <w:rPr>
          <w:sz w:val="24"/>
          <w:szCs w:val="24"/>
        </w:rPr>
        <w:t>Dentro de la sociedad actual, encontramos que nuestros terminales  móviles, cada vez están dotados de más funcionalidades, convirtiéndolos en “inteligentes”.</w:t>
      </w:r>
    </w:p>
    <w:p w:rsidR="00057C17" w:rsidRDefault="00524CE5">
      <w:pPr>
        <w:rPr>
          <w:sz w:val="24"/>
          <w:szCs w:val="24"/>
        </w:rPr>
      </w:pPr>
      <w:r>
        <w:rPr>
          <w:sz w:val="24"/>
          <w:szCs w:val="24"/>
        </w:rPr>
        <w:t>N</w:t>
      </w:r>
      <w:r w:rsidR="00057C17">
        <w:rPr>
          <w:sz w:val="24"/>
          <w:szCs w:val="24"/>
        </w:rPr>
        <w:t>ace</w:t>
      </w:r>
      <w:r>
        <w:rPr>
          <w:sz w:val="24"/>
          <w:szCs w:val="24"/>
        </w:rPr>
        <w:t xml:space="preserve"> por tanto , </w:t>
      </w:r>
      <w:r w:rsidR="00057C17">
        <w:rPr>
          <w:sz w:val="24"/>
          <w:szCs w:val="24"/>
        </w:rPr>
        <w:t xml:space="preserve"> de la necesidad de adecuar el resto de subproyectos  , a un sistema que permita su control mediante el uso de </w:t>
      </w:r>
      <w:r>
        <w:rPr>
          <w:sz w:val="24"/>
          <w:szCs w:val="24"/>
        </w:rPr>
        <w:t>dispositivos de uso cotidiano en nuestra vida , tales como los llamados smartphones</w:t>
      </w:r>
      <w:r w:rsidR="00057C17">
        <w:rPr>
          <w:sz w:val="24"/>
          <w:szCs w:val="24"/>
        </w:rPr>
        <w:t>.</w:t>
      </w:r>
    </w:p>
    <w:p w:rsidR="009742D7" w:rsidRDefault="00524CE5">
      <w:pPr>
        <w:rPr>
          <w:sz w:val="24"/>
          <w:szCs w:val="24"/>
        </w:rPr>
      </w:pPr>
      <w:r>
        <w:rPr>
          <w:sz w:val="24"/>
          <w:szCs w:val="24"/>
        </w:rPr>
        <w:t>S</w:t>
      </w:r>
      <w:r w:rsidR="009742D7">
        <w:rPr>
          <w:sz w:val="24"/>
          <w:szCs w:val="24"/>
        </w:rPr>
        <w:t>e ha desarrollado para permitir integrar dentro de ellos el control de un sistema inmótico completo. Para tal efecto, se ha desarrollado una aplicación para los dos sistemas operativos más demandados del mercado: Android e IOS ( de Apple).</w:t>
      </w:r>
    </w:p>
    <w:p w:rsidR="009742D7" w:rsidRDefault="009742D7">
      <w:pPr>
        <w:rPr>
          <w:sz w:val="24"/>
          <w:szCs w:val="24"/>
        </w:rPr>
      </w:pPr>
    </w:p>
    <w:p w:rsidR="00057C17" w:rsidRDefault="00057C17" w:rsidP="00057C17"/>
    <w:p w:rsidR="00057C17" w:rsidRDefault="00057C17" w:rsidP="00057C17"/>
    <w:p w:rsidR="00057C17" w:rsidRDefault="00057C17" w:rsidP="00057C17"/>
    <w:p w:rsidR="00057C17" w:rsidRDefault="00057C17" w:rsidP="00057C17"/>
    <w:p w:rsidR="00057C17" w:rsidRDefault="00057C17">
      <w:r>
        <w:br w:type="page"/>
      </w:r>
    </w:p>
    <w:p w:rsidR="009742D7" w:rsidRDefault="009742D7" w:rsidP="00057C17">
      <w:r w:rsidRPr="009742D7">
        <w:rPr>
          <w:rFonts w:asciiTheme="majorHAnsi" w:hAnsiTheme="majorHAnsi"/>
          <w:smallCaps/>
          <w:color w:val="FE8637" w:themeColor="accent1"/>
          <w:spacing w:val="10"/>
          <w:sz w:val="40"/>
          <w:szCs w:val="40"/>
        </w:rPr>
        <w:lastRenderedPageBreak/>
        <w:t>Participantes  y  su  colaboración</w:t>
      </w:r>
      <w:r>
        <w:br/>
      </w:r>
    </w:p>
    <w:p w:rsidR="00695B39" w:rsidRDefault="00695B39">
      <w:pPr>
        <w:rPr>
          <w:sz w:val="24"/>
          <w:szCs w:val="24"/>
        </w:rPr>
      </w:pPr>
      <w:r>
        <w:rPr>
          <w:sz w:val="24"/>
          <w:szCs w:val="24"/>
        </w:rPr>
        <w:t xml:space="preserve">El proyecto ha sido realizado por varios departamentos del centro, </w:t>
      </w:r>
      <w:r w:rsidR="00524CE5">
        <w:rPr>
          <w:sz w:val="24"/>
          <w:szCs w:val="24"/>
        </w:rPr>
        <w:t>concretamente  a dos ciclos formativos;</w:t>
      </w:r>
      <w:r>
        <w:rPr>
          <w:sz w:val="24"/>
          <w:szCs w:val="24"/>
        </w:rPr>
        <w:t xml:space="preserve"> el ciclo de grado medio de Instalaciones Eléctricas y Automáticas, y el ciclo formativo de grado superior de Administración de Sistemas Informáticos en Red.</w:t>
      </w:r>
    </w:p>
    <w:p w:rsidR="00695B39" w:rsidRDefault="00695B39">
      <w:pPr>
        <w:rPr>
          <w:sz w:val="24"/>
          <w:szCs w:val="24"/>
        </w:rPr>
      </w:pPr>
      <w:r>
        <w:rPr>
          <w:sz w:val="24"/>
          <w:szCs w:val="24"/>
        </w:rPr>
        <w:t xml:space="preserve">Los participantes de este proyecto han sido : </w:t>
      </w:r>
    </w:p>
    <w:p w:rsidR="00695B39" w:rsidRDefault="00695B39" w:rsidP="00695B39">
      <w:pPr>
        <w:pStyle w:val="Prrafodelista"/>
        <w:numPr>
          <w:ilvl w:val="0"/>
          <w:numId w:val="7"/>
        </w:numPr>
        <w:rPr>
          <w:sz w:val="24"/>
          <w:szCs w:val="24"/>
        </w:rPr>
      </w:pPr>
      <w:r>
        <w:rPr>
          <w:sz w:val="24"/>
          <w:szCs w:val="24"/>
        </w:rPr>
        <w:t>Tomás Hidalgo   ( Instalaciones Eléctricas y Automáticas )</w:t>
      </w:r>
    </w:p>
    <w:p w:rsidR="00695B39" w:rsidRDefault="00695B39" w:rsidP="00695B39">
      <w:pPr>
        <w:pStyle w:val="Prrafodelista"/>
        <w:numPr>
          <w:ilvl w:val="0"/>
          <w:numId w:val="7"/>
        </w:numPr>
        <w:rPr>
          <w:sz w:val="24"/>
          <w:szCs w:val="24"/>
        </w:rPr>
      </w:pPr>
      <w:r>
        <w:rPr>
          <w:sz w:val="24"/>
          <w:szCs w:val="24"/>
        </w:rPr>
        <w:t>Nuria Soto Merino ( Administración de sistemas Informáticos en red)</w:t>
      </w:r>
    </w:p>
    <w:p w:rsidR="00695B39" w:rsidRPr="00695B39" w:rsidRDefault="00695B39" w:rsidP="00695B39">
      <w:pPr>
        <w:pStyle w:val="Prrafodelista"/>
        <w:numPr>
          <w:ilvl w:val="0"/>
          <w:numId w:val="7"/>
        </w:numPr>
        <w:rPr>
          <w:sz w:val="24"/>
          <w:szCs w:val="24"/>
        </w:rPr>
      </w:pPr>
      <w:r>
        <w:rPr>
          <w:sz w:val="24"/>
          <w:szCs w:val="24"/>
        </w:rPr>
        <w:t>Juan Luís Pérez Martín (Administración de sistemas Informáticos en red)</w:t>
      </w:r>
    </w:p>
    <w:p w:rsidR="00695B39" w:rsidRDefault="00695B39">
      <w:pPr>
        <w:rPr>
          <w:sz w:val="24"/>
          <w:szCs w:val="24"/>
        </w:rPr>
      </w:pPr>
      <w:r>
        <w:rPr>
          <w:sz w:val="24"/>
          <w:szCs w:val="24"/>
        </w:rPr>
        <w:t>Ambos departamentos han colaborado unidos , desarrollando diferentes fases del proyecto.</w:t>
      </w:r>
    </w:p>
    <w:p w:rsidR="00695B39" w:rsidRDefault="00695B39">
      <w:pPr>
        <w:rPr>
          <w:sz w:val="24"/>
          <w:szCs w:val="24"/>
        </w:rPr>
      </w:pPr>
      <w:r>
        <w:rPr>
          <w:sz w:val="24"/>
          <w:szCs w:val="24"/>
        </w:rPr>
        <w:t>Por un lado , el departamento de electricidad se ha encargado de la preparación de la maqueta de pruebas y de la conectividad de los diferentes elementos que componen el sistema. Además junto con alumnos de su ciclo han realizado la fase de pruebas una vez que la aplicación estaba terminada.</w:t>
      </w:r>
    </w:p>
    <w:p w:rsidR="00695B39" w:rsidRDefault="00695B39">
      <w:pPr>
        <w:rPr>
          <w:sz w:val="24"/>
          <w:szCs w:val="24"/>
        </w:rPr>
      </w:pPr>
      <w:r>
        <w:rPr>
          <w:sz w:val="24"/>
          <w:szCs w:val="24"/>
        </w:rPr>
        <w:t>Por el otro, el departamento de Administración de sistemas, con la ayuda del departamento de Desarrollo de aplicaciones y de alumnos de su ciclo, han desarrollado el aplicativo , instalado los programas en los diferentes autómatas e implantado dentro de los terminales móviles dotados para tal efecto en el centro.</w:t>
      </w:r>
    </w:p>
    <w:p w:rsidR="00695B39" w:rsidRDefault="00695B39">
      <w:pPr>
        <w:rPr>
          <w:sz w:val="24"/>
          <w:szCs w:val="24"/>
        </w:rPr>
      </w:pPr>
      <w:r>
        <w:rPr>
          <w:sz w:val="24"/>
          <w:szCs w:val="24"/>
        </w:rPr>
        <w:t>Además , hemos contado con la colaboración de personal externo al centro que han formado al equipo dentro de la tecnología aplicada.</w:t>
      </w:r>
    </w:p>
    <w:p w:rsidR="00695B39" w:rsidRDefault="00695B39">
      <w:pPr>
        <w:rPr>
          <w:sz w:val="24"/>
          <w:szCs w:val="24"/>
        </w:rPr>
      </w:pPr>
      <w:r>
        <w:rPr>
          <w:sz w:val="24"/>
          <w:szCs w:val="24"/>
        </w:rPr>
        <w:br w:type="page"/>
      </w:r>
    </w:p>
    <w:p w:rsidR="009742D7" w:rsidRDefault="009742D7"/>
    <w:p w:rsidR="005617F8" w:rsidRDefault="009742D7" w:rsidP="005617F8">
      <w:pPr>
        <w:rPr>
          <w:rFonts w:asciiTheme="majorHAnsi" w:hAnsiTheme="majorHAnsi"/>
          <w:smallCaps/>
          <w:color w:val="FE8637" w:themeColor="accent1"/>
          <w:spacing w:val="10"/>
          <w:sz w:val="24"/>
          <w:szCs w:val="24"/>
        </w:rPr>
      </w:pPr>
      <w:r w:rsidRPr="009742D7">
        <w:rPr>
          <w:rFonts w:asciiTheme="majorHAnsi" w:hAnsiTheme="majorHAnsi"/>
          <w:smallCaps/>
          <w:color w:val="FE8637" w:themeColor="accent1"/>
          <w:spacing w:val="10"/>
          <w:sz w:val="40"/>
          <w:szCs w:val="40"/>
        </w:rPr>
        <w:t>Recursos  y  equipamientos</w:t>
      </w:r>
      <w:r>
        <w:br/>
      </w:r>
    </w:p>
    <w:p w:rsidR="00524CE5" w:rsidRDefault="00524CE5" w:rsidP="00524CE5">
      <w:pPr>
        <w:rPr>
          <w:sz w:val="24"/>
          <w:szCs w:val="24"/>
        </w:rPr>
      </w:pPr>
      <w:r>
        <w:rPr>
          <w:sz w:val="24"/>
          <w:szCs w:val="24"/>
        </w:rPr>
        <w:t>Para el desarrollo propio de nuestro subproyecto, hemos utilizado los siguientes recursos:</w:t>
      </w:r>
    </w:p>
    <w:p w:rsidR="00524CE5" w:rsidRDefault="00524CE5" w:rsidP="00524CE5">
      <w:pPr>
        <w:pStyle w:val="Prrafodelista"/>
        <w:numPr>
          <w:ilvl w:val="0"/>
          <w:numId w:val="8"/>
        </w:numPr>
        <w:rPr>
          <w:sz w:val="24"/>
          <w:szCs w:val="24"/>
        </w:rPr>
      </w:pPr>
      <w:r>
        <w:rPr>
          <w:sz w:val="24"/>
          <w:szCs w:val="24"/>
        </w:rPr>
        <w:t>Terminales Smartphone Samsung Galaxy Mini con sistema operativo ANDROID 4.0</w:t>
      </w:r>
    </w:p>
    <w:p w:rsidR="00524CE5" w:rsidRDefault="00524CE5" w:rsidP="00524CE5">
      <w:pPr>
        <w:pStyle w:val="Prrafodelista"/>
        <w:numPr>
          <w:ilvl w:val="0"/>
          <w:numId w:val="8"/>
        </w:numPr>
        <w:rPr>
          <w:sz w:val="24"/>
          <w:szCs w:val="24"/>
        </w:rPr>
      </w:pPr>
      <w:r>
        <w:rPr>
          <w:sz w:val="24"/>
          <w:szCs w:val="24"/>
        </w:rPr>
        <w:t>Terminal Iphone 4S , con sistema operativo IOS</w:t>
      </w:r>
    </w:p>
    <w:p w:rsidR="00524CE5" w:rsidRDefault="00524CE5" w:rsidP="00524CE5">
      <w:pPr>
        <w:pStyle w:val="Prrafodelista"/>
        <w:numPr>
          <w:ilvl w:val="0"/>
          <w:numId w:val="8"/>
        </w:numPr>
        <w:rPr>
          <w:sz w:val="24"/>
          <w:szCs w:val="24"/>
        </w:rPr>
      </w:pPr>
      <w:r>
        <w:rPr>
          <w:sz w:val="24"/>
          <w:szCs w:val="24"/>
        </w:rPr>
        <w:t>PC multimedia con salidas externas para su conexión tanto en televisones convencionales, como en dispositivos de almacenamiento multimedia.</w:t>
      </w:r>
    </w:p>
    <w:p w:rsidR="00524CE5" w:rsidRDefault="00524CE5" w:rsidP="00524CE5">
      <w:pPr>
        <w:pStyle w:val="Prrafodelista"/>
        <w:numPr>
          <w:ilvl w:val="0"/>
          <w:numId w:val="8"/>
        </w:numPr>
        <w:rPr>
          <w:sz w:val="24"/>
          <w:szCs w:val="24"/>
        </w:rPr>
      </w:pPr>
      <w:r>
        <w:rPr>
          <w:sz w:val="24"/>
          <w:szCs w:val="24"/>
        </w:rPr>
        <w:t>Equipos de desarrollo del aplicativo:</w:t>
      </w:r>
      <w:r>
        <w:rPr>
          <w:sz w:val="24"/>
          <w:szCs w:val="24"/>
        </w:rPr>
        <w:br/>
      </w:r>
    </w:p>
    <w:p w:rsidR="00524CE5" w:rsidRDefault="00524CE5" w:rsidP="00524CE5">
      <w:pPr>
        <w:pStyle w:val="Prrafodelista"/>
        <w:numPr>
          <w:ilvl w:val="1"/>
          <w:numId w:val="8"/>
        </w:numPr>
        <w:rPr>
          <w:sz w:val="24"/>
          <w:szCs w:val="24"/>
        </w:rPr>
      </w:pPr>
      <w:r>
        <w:rPr>
          <w:sz w:val="24"/>
          <w:szCs w:val="24"/>
        </w:rPr>
        <w:t>Ordenadores x86 (2) y x64 (3) , Pentium doble nucleo, con 4 GB de RAM y 250 GB de HD .</w:t>
      </w:r>
    </w:p>
    <w:p w:rsidR="00524CE5" w:rsidRDefault="00524CE5" w:rsidP="00524CE5">
      <w:pPr>
        <w:pStyle w:val="Prrafodelista"/>
        <w:numPr>
          <w:ilvl w:val="1"/>
          <w:numId w:val="8"/>
        </w:numPr>
        <w:rPr>
          <w:sz w:val="24"/>
          <w:szCs w:val="24"/>
        </w:rPr>
      </w:pPr>
      <w:r>
        <w:rPr>
          <w:sz w:val="24"/>
          <w:szCs w:val="24"/>
        </w:rPr>
        <w:t>Ordenadores (2) Mac Book Pro.</w:t>
      </w:r>
    </w:p>
    <w:p w:rsidR="00524CE5" w:rsidRDefault="00524CE5" w:rsidP="00524CE5">
      <w:pPr>
        <w:pStyle w:val="Prrafodelista"/>
        <w:numPr>
          <w:ilvl w:val="0"/>
          <w:numId w:val="8"/>
        </w:numPr>
        <w:rPr>
          <w:sz w:val="24"/>
          <w:szCs w:val="24"/>
        </w:rPr>
      </w:pPr>
      <w:r>
        <w:rPr>
          <w:sz w:val="24"/>
          <w:szCs w:val="24"/>
        </w:rPr>
        <w:t>Software empleado: ECLIPSE  para la programación en android y el software propio del entorno Mac para el desarrollo de la parte IOS.</w:t>
      </w:r>
    </w:p>
    <w:p w:rsidR="00524CE5" w:rsidRDefault="00524CE5" w:rsidP="00524CE5">
      <w:pPr>
        <w:rPr>
          <w:sz w:val="24"/>
          <w:szCs w:val="24"/>
        </w:rPr>
      </w:pPr>
    </w:p>
    <w:p w:rsidR="00524CE5" w:rsidRDefault="00524CE5" w:rsidP="00524CE5">
      <w:pPr>
        <w:rPr>
          <w:sz w:val="24"/>
          <w:szCs w:val="24"/>
        </w:rPr>
      </w:pPr>
      <w:r>
        <w:rPr>
          <w:sz w:val="24"/>
          <w:szCs w:val="24"/>
        </w:rPr>
        <w:t xml:space="preserve">Además de este material , más específico , se ha empleado el material del que se ha dotado al resto de institutos, y con el que se ha desarrollado el sistema inmótico. A continuación especificamos lo más importante: </w:t>
      </w:r>
    </w:p>
    <w:p w:rsidR="00524CE5" w:rsidRDefault="00524CE5" w:rsidP="00524CE5">
      <w:pPr>
        <w:rPr>
          <w:sz w:val="24"/>
          <w:szCs w:val="24"/>
        </w:rPr>
      </w:pPr>
    </w:p>
    <w:p w:rsidR="00524CE5" w:rsidRDefault="00524CE5" w:rsidP="00524CE5">
      <w:pPr>
        <w:pStyle w:val="Prrafodelista"/>
        <w:numPr>
          <w:ilvl w:val="0"/>
          <w:numId w:val="9"/>
        </w:numPr>
        <w:rPr>
          <w:sz w:val="24"/>
          <w:szCs w:val="24"/>
        </w:rPr>
      </w:pPr>
      <w:r>
        <w:rPr>
          <w:sz w:val="24"/>
          <w:szCs w:val="24"/>
        </w:rPr>
        <w:t>Tarjetas Electrónicas para los sistemas RFID</w:t>
      </w:r>
    </w:p>
    <w:p w:rsidR="00524CE5" w:rsidRDefault="00524CE5" w:rsidP="00524CE5">
      <w:pPr>
        <w:pStyle w:val="Prrafodelista"/>
        <w:numPr>
          <w:ilvl w:val="0"/>
          <w:numId w:val="9"/>
        </w:numPr>
        <w:rPr>
          <w:sz w:val="24"/>
          <w:szCs w:val="24"/>
        </w:rPr>
      </w:pPr>
      <w:r>
        <w:rPr>
          <w:sz w:val="24"/>
          <w:szCs w:val="24"/>
        </w:rPr>
        <w:t>Termostato digital</w:t>
      </w:r>
    </w:p>
    <w:p w:rsidR="00524CE5" w:rsidRDefault="00524CE5" w:rsidP="00524CE5">
      <w:pPr>
        <w:pStyle w:val="Prrafodelista"/>
        <w:numPr>
          <w:ilvl w:val="0"/>
          <w:numId w:val="9"/>
        </w:numPr>
        <w:rPr>
          <w:sz w:val="24"/>
          <w:szCs w:val="24"/>
        </w:rPr>
      </w:pPr>
      <w:r>
        <w:rPr>
          <w:sz w:val="24"/>
          <w:szCs w:val="24"/>
        </w:rPr>
        <w:t>Programador AVR</w:t>
      </w:r>
    </w:p>
    <w:p w:rsidR="00524CE5" w:rsidRDefault="00524CE5" w:rsidP="00524CE5">
      <w:pPr>
        <w:pStyle w:val="Prrafodelista"/>
        <w:numPr>
          <w:ilvl w:val="0"/>
          <w:numId w:val="9"/>
        </w:numPr>
        <w:rPr>
          <w:sz w:val="24"/>
          <w:szCs w:val="24"/>
        </w:rPr>
      </w:pPr>
      <w:r>
        <w:rPr>
          <w:sz w:val="24"/>
          <w:szCs w:val="24"/>
        </w:rPr>
        <w:t>Arduinos: WK500, WK300, WK200 …..</w:t>
      </w:r>
    </w:p>
    <w:p w:rsidR="00524CE5" w:rsidRDefault="00524CE5" w:rsidP="00524CE5">
      <w:pPr>
        <w:rPr>
          <w:sz w:val="24"/>
          <w:szCs w:val="24"/>
        </w:rPr>
      </w:pPr>
    </w:p>
    <w:p w:rsidR="00524CE5" w:rsidRPr="00524CE5" w:rsidRDefault="00524CE5" w:rsidP="00524CE5">
      <w:pPr>
        <w:rPr>
          <w:sz w:val="24"/>
          <w:szCs w:val="24"/>
        </w:rPr>
      </w:pPr>
      <w:r>
        <w:rPr>
          <w:sz w:val="24"/>
          <w:szCs w:val="24"/>
        </w:rPr>
        <w:t>Estos recursos al ser utilizados por el resto de subproyectos, pueden consultarse de forma más concreta en cada uno de ellos.</w:t>
      </w:r>
    </w:p>
    <w:p w:rsidR="00524CE5" w:rsidRDefault="00524CE5" w:rsidP="00524CE5">
      <w:pPr>
        <w:rPr>
          <w:sz w:val="24"/>
          <w:szCs w:val="24"/>
        </w:rPr>
      </w:pPr>
    </w:p>
    <w:p w:rsidR="00524CE5" w:rsidRPr="00524CE5" w:rsidRDefault="00524CE5" w:rsidP="00524CE5">
      <w:pPr>
        <w:rPr>
          <w:sz w:val="24"/>
          <w:szCs w:val="24"/>
        </w:rPr>
      </w:pPr>
    </w:p>
    <w:p w:rsidR="00524CE5" w:rsidRPr="00524CE5" w:rsidRDefault="00524CE5" w:rsidP="005617F8">
      <w:pPr>
        <w:rPr>
          <w:rFonts w:asciiTheme="majorHAnsi" w:hAnsiTheme="majorHAnsi"/>
          <w:smallCaps/>
          <w:color w:val="FE8637" w:themeColor="accent1"/>
          <w:spacing w:val="10"/>
          <w:sz w:val="24"/>
          <w:szCs w:val="24"/>
        </w:rPr>
      </w:pPr>
    </w:p>
    <w:p w:rsidR="009742D7" w:rsidRDefault="009742D7" w:rsidP="00057C17">
      <w:pPr>
        <w:rPr>
          <w:rFonts w:asciiTheme="majorHAnsi" w:hAnsiTheme="majorHAnsi"/>
          <w:smallCaps/>
          <w:color w:val="FE8637" w:themeColor="accent1"/>
          <w:spacing w:val="10"/>
          <w:sz w:val="40"/>
          <w:szCs w:val="40"/>
        </w:rPr>
      </w:pPr>
      <w:r w:rsidRPr="00524CE5">
        <w:rPr>
          <w:rFonts w:asciiTheme="majorHAnsi" w:hAnsiTheme="majorHAnsi"/>
          <w:smallCaps/>
          <w:color w:val="FE8637" w:themeColor="accent1"/>
          <w:spacing w:val="10"/>
          <w:sz w:val="40"/>
          <w:szCs w:val="40"/>
        </w:rPr>
        <w:lastRenderedPageBreak/>
        <w:t xml:space="preserve">Bases  técnicas  y </w:t>
      </w:r>
      <w:r w:rsidR="00524CE5" w:rsidRPr="00524CE5">
        <w:rPr>
          <w:rFonts w:asciiTheme="majorHAnsi" w:hAnsiTheme="majorHAnsi"/>
          <w:smallCaps/>
          <w:color w:val="FE8637" w:themeColor="accent1"/>
          <w:spacing w:val="10"/>
          <w:sz w:val="40"/>
          <w:szCs w:val="40"/>
        </w:rPr>
        <w:t>R</w:t>
      </w:r>
      <w:r w:rsidRPr="00524CE5">
        <w:rPr>
          <w:rFonts w:asciiTheme="majorHAnsi" w:hAnsiTheme="majorHAnsi"/>
          <w:smallCaps/>
          <w:color w:val="FE8637" w:themeColor="accent1"/>
          <w:spacing w:val="10"/>
          <w:sz w:val="40"/>
          <w:szCs w:val="40"/>
        </w:rPr>
        <w:t>ecursos    metodológicos    utilizados</w:t>
      </w:r>
      <w:r w:rsidRPr="00524CE5">
        <w:rPr>
          <w:rFonts w:asciiTheme="majorHAnsi" w:hAnsiTheme="majorHAnsi"/>
          <w:smallCaps/>
          <w:color w:val="FE8637" w:themeColor="accent1"/>
          <w:spacing w:val="10"/>
          <w:sz w:val="40"/>
          <w:szCs w:val="40"/>
        </w:rPr>
        <w:br/>
      </w:r>
    </w:p>
    <w:p w:rsidR="00524CE5" w:rsidRDefault="00423898" w:rsidP="00524CE5">
      <w:pPr>
        <w:rPr>
          <w:sz w:val="24"/>
          <w:szCs w:val="24"/>
        </w:rPr>
      </w:pPr>
      <w:r>
        <w:rPr>
          <w:sz w:val="24"/>
          <w:szCs w:val="24"/>
        </w:rPr>
        <w:t>Para poder realizar la implementación de este subproyecto, hemos tenido que hacer uso de una gran variedad de recursos:</w:t>
      </w:r>
    </w:p>
    <w:p w:rsidR="00423898" w:rsidRDefault="00423898" w:rsidP="00981CE0">
      <w:pPr>
        <w:pStyle w:val="Prrafodelista"/>
        <w:numPr>
          <w:ilvl w:val="0"/>
          <w:numId w:val="10"/>
        </w:numPr>
        <w:rPr>
          <w:sz w:val="24"/>
          <w:szCs w:val="24"/>
        </w:rPr>
      </w:pPr>
      <w:r w:rsidRPr="00423898">
        <w:rPr>
          <w:b/>
          <w:sz w:val="24"/>
          <w:szCs w:val="24"/>
          <w:u w:val="single"/>
        </w:rPr>
        <w:t>Internet</w:t>
      </w:r>
      <w:r>
        <w:rPr>
          <w:sz w:val="24"/>
          <w:szCs w:val="24"/>
        </w:rPr>
        <w:t xml:space="preserve">: </w:t>
      </w:r>
    </w:p>
    <w:p w:rsidR="00423898" w:rsidRDefault="00423898" w:rsidP="00423898">
      <w:pPr>
        <w:pStyle w:val="Prrafodelista"/>
        <w:numPr>
          <w:ilvl w:val="1"/>
          <w:numId w:val="10"/>
        </w:numPr>
        <w:rPr>
          <w:sz w:val="24"/>
          <w:szCs w:val="24"/>
        </w:rPr>
      </w:pPr>
      <w:r>
        <w:rPr>
          <w:sz w:val="24"/>
          <w:szCs w:val="24"/>
        </w:rPr>
        <w:t xml:space="preserve">Gracias a que la placa arduino  está muy extendido dentro de diferentes ámbitos, podemos encontrar una gran cantidad de recursos y documentación técnica al respecto. </w:t>
      </w:r>
      <w:r>
        <w:rPr>
          <w:sz w:val="24"/>
          <w:szCs w:val="24"/>
        </w:rPr>
        <w:br/>
        <w:t>Se han empleado incluso videos  explicativos encontrados en la red.</w:t>
      </w:r>
    </w:p>
    <w:p w:rsidR="00423898" w:rsidRDefault="00423898" w:rsidP="00423898">
      <w:pPr>
        <w:pStyle w:val="Prrafodelista"/>
        <w:numPr>
          <w:ilvl w:val="1"/>
          <w:numId w:val="10"/>
        </w:numPr>
        <w:rPr>
          <w:sz w:val="24"/>
          <w:szCs w:val="24"/>
        </w:rPr>
      </w:pPr>
      <w:r>
        <w:rPr>
          <w:sz w:val="24"/>
          <w:szCs w:val="24"/>
        </w:rPr>
        <w:t>Algunas de las direcciones consultadas han sido:</w:t>
      </w:r>
    </w:p>
    <w:p w:rsidR="00423898" w:rsidRDefault="00E570F8" w:rsidP="00423898">
      <w:pPr>
        <w:ind w:left="1440" w:firstLine="360"/>
        <w:rPr>
          <w:rStyle w:val="CitaHTML"/>
        </w:rPr>
      </w:pPr>
      <w:hyperlink r:id="rId11" w:history="1">
        <w:r w:rsidR="00423898" w:rsidRPr="00BF741C">
          <w:rPr>
            <w:rStyle w:val="Hipervnculo"/>
          </w:rPr>
          <w:t>www.</w:t>
        </w:r>
        <w:r w:rsidR="00423898" w:rsidRPr="00BF741C">
          <w:rPr>
            <w:rStyle w:val="Hipervnculo"/>
            <w:b/>
            <w:bCs/>
          </w:rPr>
          <w:t>arduino</w:t>
        </w:r>
        <w:r w:rsidR="00423898" w:rsidRPr="00BF741C">
          <w:rPr>
            <w:rStyle w:val="Hipervnculo"/>
          </w:rPr>
          <w:t>.cc</w:t>
        </w:r>
      </w:hyperlink>
      <w:r w:rsidR="00423898">
        <w:rPr>
          <w:rStyle w:val="CitaHTML"/>
        </w:rPr>
        <w:t xml:space="preserve">   -&gt; Página web principal</w:t>
      </w:r>
    </w:p>
    <w:p w:rsidR="00423898" w:rsidRDefault="00E570F8" w:rsidP="00423898">
      <w:pPr>
        <w:ind w:left="1440" w:firstLine="360"/>
        <w:rPr>
          <w:rStyle w:val="CitaHTML"/>
        </w:rPr>
      </w:pPr>
      <w:hyperlink r:id="rId12" w:history="1">
        <w:r w:rsidR="00423898" w:rsidRPr="00BF741C">
          <w:rPr>
            <w:rStyle w:val="Hipervnculo"/>
          </w:rPr>
          <w:t>www.</w:t>
        </w:r>
        <w:r w:rsidR="00423898" w:rsidRPr="00BF741C">
          <w:rPr>
            <w:rStyle w:val="Hipervnculo"/>
            <w:b/>
            <w:bCs/>
          </w:rPr>
          <w:t>formacionconarduino</w:t>
        </w:r>
        <w:r w:rsidR="00423898" w:rsidRPr="00BF741C">
          <w:rPr>
            <w:rStyle w:val="Hipervnculo"/>
          </w:rPr>
          <w:t>.com/</w:t>
        </w:r>
      </w:hyperlink>
    </w:p>
    <w:p w:rsidR="00423898" w:rsidRDefault="00E570F8" w:rsidP="00423898">
      <w:pPr>
        <w:ind w:left="1440" w:firstLine="360"/>
        <w:rPr>
          <w:rStyle w:val="CitaHTML"/>
        </w:rPr>
      </w:pPr>
      <w:hyperlink r:id="rId13" w:history="1">
        <w:r w:rsidR="00423898" w:rsidRPr="00BF741C">
          <w:rPr>
            <w:rStyle w:val="Hipervnculo"/>
          </w:rPr>
          <w:t>www.youtube.com</w:t>
        </w:r>
      </w:hyperlink>
    </w:p>
    <w:p w:rsidR="00423898" w:rsidRPr="00423898" w:rsidRDefault="00423898" w:rsidP="00423898">
      <w:pPr>
        <w:ind w:left="1440" w:firstLine="360"/>
        <w:rPr>
          <w:rStyle w:val="Hipervnculo"/>
          <w:b/>
          <w:bCs/>
          <w:i/>
          <w:iCs/>
        </w:rPr>
      </w:pPr>
      <w:r w:rsidRPr="00423898">
        <w:rPr>
          <w:rStyle w:val="Hipervnculo"/>
          <w:b/>
          <w:bCs/>
          <w:i/>
          <w:iCs/>
        </w:rPr>
        <w:t>nacion</w:t>
      </w:r>
      <w:r w:rsidRPr="00423898">
        <w:rPr>
          <w:rStyle w:val="Hipervnculo"/>
          <w:i/>
          <w:iCs/>
        </w:rPr>
        <w:t>arduino</w:t>
      </w:r>
      <w:r w:rsidRPr="00423898">
        <w:rPr>
          <w:rStyle w:val="Hipervnculo"/>
          <w:b/>
          <w:bCs/>
          <w:i/>
          <w:iCs/>
        </w:rPr>
        <w:t>.wordpress.com/</w:t>
      </w:r>
    </w:p>
    <w:p w:rsidR="00423898" w:rsidRPr="00423898" w:rsidRDefault="00423898" w:rsidP="00423898">
      <w:pPr>
        <w:ind w:left="1440" w:firstLine="360"/>
        <w:rPr>
          <w:rStyle w:val="Hipervnculo"/>
          <w:b/>
          <w:bCs/>
          <w:i/>
          <w:iCs/>
        </w:rPr>
      </w:pPr>
      <w:r w:rsidRPr="00423898">
        <w:rPr>
          <w:rStyle w:val="Hipervnculo"/>
          <w:b/>
          <w:bCs/>
          <w:i/>
          <w:iCs/>
        </w:rPr>
        <w:t>proyecto</w:t>
      </w:r>
      <w:r w:rsidRPr="00423898">
        <w:rPr>
          <w:rStyle w:val="Hipervnculo"/>
          <w:i/>
          <w:iCs/>
        </w:rPr>
        <w:t>arduino</w:t>
      </w:r>
      <w:r w:rsidRPr="00423898">
        <w:rPr>
          <w:rStyle w:val="Hipervnculo"/>
          <w:b/>
          <w:bCs/>
          <w:i/>
          <w:iCs/>
        </w:rPr>
        <w:t>.</w:t>
      </w:r>
      <w:r w:rsidRPr="00423898">
        <w:rPr>
          <w:rStyle w:val="Hipervnculo"/>
          <w:i/>
          <w:iCs/>
        </w:rPr>
        <w:t>foro</w:t>
      </w:r>
      <w:r w:rsidRPr="00423898">
        <w:rPr>
          <w:rStyle w:val="Hipervnculo"/>
          <w:b/>
          <w:bCs/>
          <w:i/>
          <w:iCs/>
        </w:rPr>
        <w:t>activo.com/</w:t>
      </w:r>
    </w:p>
    <w:p w:rsidR="00423898" w:rsidRDefault="00E570F8" w:rsidP="00423898">
      <w:pPr>
        <w:ind w:left="1440" w:firstLine="360"/>
        <w:rPr>
          <w:rStyle w:val="CitaHTML"/>
        </w:rPr>
      </w:pPr>
      <w:hyperlink r:id="rId14" w:history="1">
        <w:r w:rsidR="00423898" w:rsidRPr="00BF741C">
          <w:rPr>
            <w:rStyle w:val="Hipervnculo"/>
          </w:rPr>
          <w:t>www.arduteka.com/</w:t>
        </w:r>
      </w:hyperlink>
    </w:p>
    <w:p w:rsidR="00423898" w:rsidRDefault="00E570F8" w:rsidP="00423898">
      <w:pPr>
        <w:ind w:left="1440" w:firstLine="360"/>
        <w:rPr>
          <w:rStyle w:val="bc"/>
          <w:i/>
          <w:iCs/>
        </w:rPr>
      </w:pPr>
      <w:hyperlink r:id="rId15" w:history="1">
        <w:r w:rsidR="00423898" w:rsidRPr="00BF741C">
          <w:rPr>
            <w:rStyle w:val="Hipervnculo"/>
            <w:i/>
            <w:iCs/>
          </w:rPr>
          <w:t>www.aurova.ua.es</w:t>
        </w:r>
      </w:hyperlink>
    </w:p>
    <w:p w:rsidR="00423898" w:rsidRDefault="00E570F8" w:rsidP="00423898">
      <w:pPr>
        <w:ind w:left="1440" w:firstLine="360"/>
        <w:rPr>
          <w:rStyle w:val="bc"/>
          <w:i/>
          <w:iCs/>
        </w:rPr>
      </w:pPr>
      <w:hyperlink r:id="rId16" w:history="1">
        <w:r w:rsidR="00423898" w:rsidRPr="00BF741C">
          <w:rPr>
            <w:rStyle w:val="Hipervnculo"/>
            <w:i/>
            <w:iCs/>
          </w:rPr>
          <w:t>www.grupoandroid.com</w:t>
        </w:r>
      </w:hyperlink>
    </w:p>
    <w:p w:rsidR="00423898" w:rsidRDefault="00423898" w:rsidP="00423898">
      <w:pPr>
        <w:ind w:left="1440" w:firstLine="360"/>
        <w:rPr>
          <w:rStyle w:val="Hipervnculo"/>
        </w:rPr>
      </w:pPr>
      <w:r w:rsidRPr="00423898">
        <w:rPr>
          <w:rStyle w:val="Hipervnculo"/>
        </w:rPr>
        <w:t>softwarelibre.ucr.ac.cr</w:t>
      </w:r>
    </w:p>
    <w:p w:rsidR="00423898" w:rsidRPr="00423898" w:rsidRDefault="00423898" w:rsidP="00981CE0">
      <w:pPr>
        <w:pStyle w:val="Prrafodelista"/>
        <w:numPr>
          <w:ilvl w:val="0"/>
          <w:numId w:val="10"/>
        </w:numPr>
        <w:rPr>
          <w:b/>
          <w:sz w:val="24"/>
          <w:szCs w:val="24"/>
          <w:u w:val="single"/>
        </w:rPr>
      </w:pPr>
      <w:r w:rsidRPr="00423898">
        <w:rPr>
          <w:b/>
          <w:sz w:val="24"/>
          <w:szCs w:val="24"/>
          <w:u w:val="single"/>
        </w:rPr>
        <w:t>Manuales técnicos:</w:t>
      </w:r>
    </w:p>
    <w:p w:rsidR="00423898" w:rsidRDefault="00423898" w:rsidP="00423898">
      <w:pPr>
        <w:pStyle w:val="Prrafodelista"/>
        <w:numPr>
          <w:ilvl w:val="1"/>
          <w:numId w:val="10"/>
        </w:numPr>
        <w:rPr>
          <w:sz w:val="24"/>
          <w:szCs w:val="24"/>
        </w:rPr>
      </w:pPr>
      <w:r>
        <w:rPr>
          <w:sz w:val="24"/>
          <w:szCs w:val="24"/>
        </w:rPr>
        <w:t>Se han consultado diferentes manuales para la parte de desarrollo tanto de android como de IOS:</w:t>
      </w:r>
    </w:p>
    <w:p w:rsidR="00423898" w:rsidRPr="00423898" w:rsidRDefault="00423898" w:rsidP="00423898">
      <w:pPr>
        <w:ind w:left="1440"/>
        <w:rPr>
          <w:sz w:val="24"/>
          <w:szCs w:val="24"/>
          <w:lang w:val="en-US"/>
        </w:rPr>
      </w:pPr>
      <w:r w:rsidRPr="00423898">
        <w:rPr>
          <w:sz w:val="24"/>
          <w:szCs w:val="24"/>
          <w:lang w:val="en-US"/>
        </w:rPr>
        <w:t>Android Programming . Nicolas Gramlich</w:t>
      </w:r>
    </w:p>
    <w:p w:rsidR="00423898" w:rsidRDefault="00423898" w:rsidP="00423898">
      <w:pPr>
        <w:ind w:left="1440"/>
        <w:rPr>
          <w:rStyle w:val="Hipervnculo"/>
          <w:i/>
          <w:iCs/>
        </w:rPr>
      </w:pPr>
      <w:r w:rsidRPr="00423898">
        <w:rPr>
          <w:rStyle w:val="Hipervnculo"/>
          <w:i/>
          <w:iCs/>
        </w:rPr>
        <w:t>4ndroid.com/category/manuales</w:t>
      </w:r>
    </w:p>
    <w:p w:rsidR="00423898" w:rsidRDefault="00E570F8" w:rsidP="00423898">
      <w:pPr>
        <w:ind w:left="1440"/>
        <w:rPr>
          <w:rStyle w:val="CitaHTML"/>
        </w:rPr>
      </w:pPr>
      <w:hyperlink r:id="rId17" w:history="1">
        <w:r w:rsidR="00423898" w:rsidRPr="00BF741C">
          <w:rPr>
            <w:rStyle w:val="Hipervnculo"/>
          </w:rPr>
          <w:t>www.macprogramadores.org</w:t>
        </w:r>
      </w:hyperlink>
    </w:p>
    <w:p w:rsidR="00423898" w:rsidRDefault="00E570F8" w:rsidP="00423898">
      <w:pPr>
        <w:pStyle w:val="Ttulo3"/>
        <w:ind w:left="720" w:firstLine="720"/>
      </w:pPr>
      <w:hyperlink r:id="rId18" w:history="1">
        <w:r w:rsidR="00423898">
          <w:rPr>
            <w:rStyle w:val="Hipervnculo"/>
          </w:rPr>
          <w:t xml:space="preserve">Tutorial de </w:t>
        </w:r>
        <w:r w:rsidR="00423898">
          <w:rPr>
            <w:rStyle w:val="nfasis"/>
            <w:color w:val="0000FF"/>
            <w:u w:val="single"/>
          </w:rPr>
          <w:t>Objective C</w:t>
        </w:r>
        <w:r w:rsidR="00423898">
          <w:rPr>
            <w:rStyle w:val="Hipervnculo"/>
          </w:rPr>
          <w:t xml:space="preserve"> En </w:t>
        </w:r>
        <w:r w:rsidR="00423898">
          <w:rPr>
            <w:rStyle w:val="nfasis"/>
            <w:color w:val="0000FF"/>
            <w:u w:val="single"/>
          </w:rPr>
          <w:t>Español</w:t>
        </w:r>
        <w:r w:rsidR="00423898">
          <w:rPr>
            <w:rStyle w:val="Hipervnculo"/>
          </w:rPr>
          <w:t xml:space="preserve"> - YouTube</w:t>
        </w:r>
      </w:hyperlink>
    </w:p>
    <w:p w:rsidR="00423898" w:rsidRDefault="00E570F8" w:rsidP="00423898">
      <w:pPr>
        <w:ind w:left="1440"/>
        <w:rPr>
          <w:rStyle w:val="Hipervnculo"/>
          <w:rFonts w:asciiTheme="majorHAnsi" w:hAnsiTheme="majorHAnsi"/>
          <w:i/>
          <w:iCs/>
          <w:spacing w:val="5"/>
          <w:sz w:val="24"/>
          <w:szCs w:val="24"/>
        </w:rPr>
      </w:pPr>
      <w:hyperlink r:id="rId19" w:history="1">
        <w:r w:rsidR="00423898" w:rsidRPr="00BF741C">
          <w:rPr>
            <w:rStyle w:val="Hipervnculo"/>
            <w:rFonts w:asciiTheme="majorHAnsi" w:hAnsiTheme="majorHAnsi"/>
            <w:i/>
            <w:iCs/>
            <w:spacing w:val="5"/>
            <w:sz w:val="24"/>
            <w:szCs w:val="24"/>
          </w:rPr>
          <w:t>www.cocoalab.com</w:t>
        </w:r>
      </w:hyperlink>
    </w:p>
    <w:p w:rsidR="00423898" w:rsidRPr="00423898" w:rsidRDefault="00423898" w:rsidP="00423898">
      <w:pPr>
        <w:ind w:left="1440"/>
        <w:rPr>
          <w:rStyle w:val="Hipervnculo"/>
          <w:rFonts w:asciiTheme="majorHAnsi" w:hAnsiTheme="majorHAnsi"/>
          <w:spacing w:val="5"/>
          <w:sz w:val="24"/>
          <w:szCs w:val="24"/>
        </w:rPr>
      </w:pPr>
    </w:p>
    <w:p w:rsidR="00981CE0" w:rsidRDefault="00423898" w:rsidP="00981CE0">
      <w:pPr>
        <w:pStyle w:val="Prrafodelista"/>
        <w:numPr>
          <w:ilvl w:val="0"/>
          <w:numId w:val="10"/>
        </w:numPr>
        <w:rPr>
          <w:sz w:val="24"/>
          <w:szCs w:val="24"/>
        </w:rPr>
      </w:pPr>
      <w:r w:rsidRPr="00423898">
        <w:rPr>
          <w:b/>
          <w:sz w:val="24"/>
          <w:szCs w:val="24"/>
          <w:u w:val="single"/>
        </w:rPr>
        <w:lastRenderedPageBreak/>
        <w:t>Asesoramiento Experto</w:t>
      </w:r>
      <w:r>
        <w:rPr>
          <w:sz w:val="24"/>
          <w:szCs w:val="24"/>
        </w:rPr>
        <w:t>:  Hemos tenido la suerte de poder disponer de un experto dentro del mundo de la domótica, que ha colaborado con nosotros impartiendo su sapiencia dentro de este campo.</w:t>
      </w:r>
    </w:p>
    <w:p w:rsidR="00981CE0" w:rsidRPr="00981CE0" w:rsidRDefault="00981CE0" w:rsidP="00423898">
      <w:pPr>
        <w:pStyle w:val="Prrafodelista"/>
        <w:rPr>
          <w:sz w:val="24"/>
          <w:szCs w:val="24"/>
        </w:rPr>
      </w:pPr>
    </w:p>
    <w:p w:rsidR="00423898" w:rsidRDefault="00423898">
      <w:pPr>
        <w:rPr>
          <w:rFonts w:asciiTheme="majorHAnsi" w:hAnsiTheme="majorHAnsi"/>
          <w:smallCaps/>
          <w:color w:val="FE8637" w:themeColor="accent1"/>
          <w:spacing w:val="10"/>
          <w:sz w:val="40"/>
          <w:szCs w:val="40"/>
        </w:rPr>
      </w:pPr>
    </w:p>
    <w:p w:rsidR="009742D7" w:rsidRDefault="003119C9" w:rsidP="00423898">
      <w:r>
        <w:rPr>
          <w:color w:val="auto"/>
          <w:sz w:val="24"/>
          <w:szCs w:val="24"/>
        </w:rPr>
        <w:t>El comienzo del desarrollo del proyecto puede resultar un poco difícil, pero sí el alumno dispone de conocimientos básicos de programación , no debería suponer un obstáculo importante.</w:t>
      </w:r>
      <w:r w:rsidR="009742D7">
        <w:br w:type="page"/>
      </w:r>
    </w:p>
    <w:p w:rsidR="009742D7" w:rsidRDefault="009742D7" w:rsidP="00057C17">
      <w:pPr>
        <w:rPr>
          <w:rFonts w:asciiTheme="majorHAnsi" w:hAnsiTheme="majorHAnsi"/>
          <w:smallCaps/>
          <w:color w:val="FE8637" w:themeColor="accent1"/>
          <w:spacing w:val="10"/>
          <w:sz w:val="40"/>
          <w:szCs w:val="40"/>
        </w:rPr>
      </w:pPr>
      <w:r w:rsidRPr="009742D7">
        <w:rPr>
          <w:rFonts w:asciiTheme="majorHAnsi" w:hAnsiTheme="majorHAnsi"/>
          <w:smallCaps/>
          <w:color w:val="FE8637" w:themeColor="accent1"/>
          <w:spacing w:val="10"/>
          <w:sz w:val="40"/>
          <w:szCs w:val="40"/>
        </w:rPr>
        <w:lastRenderedPageBreak/>
        <w:t>Actividades    realizadas</w:t>
      </w:r>
      <w:r w:rsidRPr="009742D7">
        <w:rPr>
          <w:rFonts w:asciiTheme="majorHAnsi" w:hAnsiTheme="majorHAnsi"/>
          <w:smallCaps/>
          <w:color w:val="FE8637" w:themeColor="accent1"/>
          <w:spacing w:val="10"/>
          <w:sz w:val="40"/>
          <w:szCs w:val="40"/>
        </w:rPr>
        <w:br/>
      </w:r>
    </w:p>
    <w:p w:rsidR="00981CE0" w:rsidRDefault="00981CE0" w:rsidP="00981CE0">
      <w:pPr>
        <w:rPr>
          <w:sz w:val="24"/>
          <w:szCs w:val="24"/>
        </w:rPr>
      </w:pPr>
      <w:r>
        <w:rPr>
          <w:sz w:val="24"/>
          <w:szCs w:val="24"/>
        </w:rPr>
        <w:t>Se han desarrollado dos aplicaciones independientes, para los dos grandes sistemas operativos actuales del mercado de los smartphones: Android e IOS.</w:t>
      </w:r>
    </w:p>
    <w:p w:rsidR="00981CE0" w:rsidRDefault="00981CE0" w:rsidP="00981CE0">
      <w:pPr>
        <w:rPr>
          <w:sz w:val="24"/>
          <w:szCs w:val="24"/>
        </w:rPr>
      </w:pPr>
      <w:r>
        <w:rPr>
          <w:sz w:val="24"/>
          <w:szCs w:val="24"/>
        </w:rPr>
        <w:t>Cada una de las aplicaciones se puede descargar también de forma gratuita de los respectivos almacenes de software :  Market para Android y Apple Store para IOS.</w:t>
      </w:r>
    </w:p>
    <w:p w:rsidR="00981CE0" w:rsidRDefault="00981CE0" w:rsidP="00981CE0">
      <w:pPr>
        <w:rPr>
          <w:sz w:val="24"/>
          <w:szCs w:val="24"/>
        </w:rPr>
      </w:pPr>
    </w:p>
    <w:p w:rsidR="00981CE0" w:rsidRDefault="00981CE0" w:rsidP="00981CE0">
      <w:pPr>
        <w:rPr>
          <w:sz w:val="24"/>
          <w:szCs w:val="24"/>
        </w:rPr>
      </w:pPr>
      <w:r>
        <w:rPr>
          <w:sz w:val="24"/>
          <w:szCs w:val="24"/>
        </w:rPr>
        <w:t>La aplicación se adapta a los terminales móviles, presentando los diferentes elementos del sistema domótico, y las operaciones que se pueden realizar sobre ellos.</w:t>
      </w:r>
      <w:r w:rsidRPr="00981CE0">
        <w:rPr>
          <w:noProof/>
          <w:sz w:val="24"/>
          <w:szCs w:val="24"/>
        </w:rPr>
        <w:t xml:space="preserve"> </w:t>
      </w:r>
    </w:p>
    <w:p w:rsidR="00981CE0" w:rsidRDefault="00981CE0" w:rsidP="00981CE0">
      <w:pPr>
        <w:spacing w:after="0" w:line="240" w:lineRule="auto"/>
      </w:pPr>
    </w:p>
    <w:p w:rsidR="00981CE0" w:rsidRDefault="00981CE0" w:rsidP="00981CE0">
      <w:pPr>
        <w:spacing w:after="0" w:line="240" w:lineRule="auto"/>
      </w:pPr>
      <w:r>
        <w:rPr>
          <w:noProof/>
          <w:sz w:val="24"/>
          <w:szCs w:val="24"/>
        </w:rPr>
        <w:drawing>
          <wp:anchor distT="0" distB="0" distL="114300" distR="114300" simplePos="0" relativeHeight="251674624" behindDoc="0" locked="0" layoutInCell="1" allowOverlap="1" wp14:anchorId="1D824D1D" wp14:editId="2AD505E9">
            <wp:simplePos x="0" y="0"/>
            <wp:positionH relativeFrom="column">
              <wp:posOffset>716915</wp:posOffset>
            </wp:positionH>
            <wp:positionV relativeFrom="paragraph">
              <wp:posOffset>71755</wp:posOffset>
            </wp:positionV>
            <wp:extent cx="4229100" cy="4867275"/>
            <wp:effectExtent l="0" t="0" r="0" b="952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2-08-14-115210.png"/>
                    <pic:cNvPicPr/>
                  </pic:nvPicPr>
                  <pic:blipFill>
                    <a:blip r:embed="rId20">
                      <a:extLst>
                        <a:ext uri="{28A0092B-C50C-407E-A947-70E740481C1C}">
                          <a14:useLocalDpi xmlns:a14="http://schemas.microsoft.com/office/drawing/2010/main" val="0"/>
                        </a:ext>
                      </a:extLst>
                    </a:blip>
                    <a:stretch>
                      <a:fillRect/>
                    </a:stretch>
                  </pic:blipFill>
                  <pic:spPr>
                    <a:xfrm>
                      <a:off x="0" y="0"/>
                      <a:ext cx="4229100" cy="4867275"/>
                    </a:xfrm>
                    <a:prstGeom prst="rect">
                      <a:avLst/>
                    </a:prstGeom>
                  </pic:spPr>
                </pic:pic>
              </a:graphicData>
            </a:graphic>
            <wp14:sizeRelH relativeFrom="margin">
              <wp14:pctWidth>0</wp14:pctWidth>
            </wp14:sizeRelH>
            <wp14:sizeRelV relativeFrom="margin">
              <wp14:pctHeight>0</wp14:pctHeight>
            </wp14:sizeRelV>
          </wp:anchor>
        </w:drawing>
      </w: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pPr>
    </w:p>
    <w:p w:rsidR="00981CE0" w:rsidRDefault="00981CE0" w:rsidP="00981CE0">
      <w:pPr>
        <w:spacing w:after="0" w:line="240" w:lineRule="auto"/>
        <w:rPr>
          <w:sz w:val="24"/>
          <w:szCs w:val="24"/>
        </w:rPr>
      </w:pPr>
      <w:r>
        <w:rPr>
          <w:sz w:val="24"/>
          <w:szCs w:val="24"/>
        </w:rPr>
        <w:lastRenderedPageBreak/>
        <w:t>La apariencia de la aplicación varía ligeramente para los diferentes dispositivos, pero la operatividad es la misma.</w:t>
      </w:r>
    </w:p>
    <w:p w:rsidR="00981CE0" w:rsidRDefault="00981CE0" w:rsidP="00981CE0">
      <w:pPr>
        <w:spacing w:after="0" w:line="240" w:lineRule="auto"/>
        <w:rPr>
          <w:sz w:val="24"/>
          <w:szCs w:val="24"/>
        </w:rPr>
      </w:pPr>
    </w:p>
    <w:p w:rsidR="00981CE0" w:rsidRDefault="00981CE0" w:rsidP="00981CE0">
      <w:pPr>
        <w:spacing w:after="0" w:line="240" w:lineRule="auto"/>
        <w:rPr>
          <w:sz w:val="24"/>
          <w:szCs w:val="24"/>
        </w:rPr>
      </w:pPr>
      <w:r>
        <w:rPr>
          <w:sz w:val="24"/>
          <w:szCs w:val="24"/>
        </w:rPr>
        <w:t>A continuación a modo de ejemplo se presenta parte del código desarrollado:</w:t>
      </w:r>
    </w:p>
    <w:p w:rsidR="00981CE0" w:rsidRPr="00981CE0" w:rsidRDefault="00981CE0" w:rsidP="00981CE0">
      <w:pPr>
        <w:spacing w:after="0" w:line="240" w:lineRule="auto"/>
        <w:rPr>
          <w:sz w:val="24"/>
          <w:szCs w:val="24"/>
        </w:rPr>
      </w:pPr>
    </w:p>
    <w:p w:rsidR="00981CE0" w:rsidRDefault="00981CE0" w:rsidP="00981CE0">
      <w:pPr>
        <w:spacing w:after="0" w:line="240" w:lineRule="auto"/>
      </w:pPr>
    </w:p>
    <w:p w:rsidR="00981CE0" w:rsidRPr="00981CE0" w:rsidRDefault="00981CE0" w:rsidP="00981CE0">
      <w:pPr>
        <w:spacing w:after="0" w:line="240" w:lineRule="auto"/>
        <w:ind w:left="720"/>
        <w:rPr>
          <w:rFonts w:ascii="Arial Rounded MT Bold" w:hAnsi="Arial Rounded MT Bold"/>
        </w:rPr>
      </w:pPr>
      <w:r w:rsidRPr="00981CE0">
        <w:rPr>
          <w:rFonts w:ascii="Arial Rounded MT Bold" w:hAnsi="Arial Rounded MT Bold"/>
        </w:rPr>
        <w:t>package es.juanxxiii.apps.domotica;</w:t>
      </w:r>
    </w:p>
    <w:p w:rsidR="00981CE0" w:rsidRPr="00981CE0" w:rsidRDefault="00981CE0" w:rsidP="00981CE0">
      <w:pPr>
        <w:spacing w:after="0" w:line="240" w:lineRule="auto"/>
        <w:ind w:left="720"/>
        <w:rPr>
          <w:rFonts w:ascii="Arial Rounded MT Bold" w:hAnsi="Arial Rounded MT Bold"/>
        </w:rPr>
      </w:pP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android.app.Activity;</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android.app.AlertDialog;</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android.app.Dialog;</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android.content.Context;</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android.content.DialogInterface;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android.content.Intent;</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android.content.SharedPreferences;</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android.content.SharedPreferences.Editor;</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android.os.Bundle;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android.preference.PreferenceManager;</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android.view.LayoutInflater;</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android.view.Menu;</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android.view.MenuItem;</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android.view.View;</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android.view.View.OnClickListener;</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android.widget.EditText;</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android.widget.LinearLayout;</w:t>
      </w:r>
    </w:p>
    <w:p w:rsidR="00981CE0" w:rsidRPr="00981CE0" w:rsidRDefault="00981CE0" w:rsidP="00981CE0">
      <w:pPr>
        <w:spacing w:after="0" w:line="240" w:lineRule="auto"/>
        <w:ind w:left="720"/>
        <w:rPr>
          <w:rFonts w:ascii="Arial Rounded MT Bold" w:hAnsi="Arial Rounded MT Bold"/>
          <w:lang w:val="en-US"/>
        </w:rPr>
      </w:pP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import es.juanxxiii.apps.domotica.R;</w:t>
      </w:r>
    </w:p>
    <w:p w:rsidR="00981CE0" w:rsidRPr="00981CE0" w:rsidRDefault="00981CE0" w:rsidP="00981CE0">
      <w:pPr>
        <w:spacing w:after="0" w:line="240" w:lineRule="auto"/>
        <w:ind w:left="720"/>
        <w:rPr>
          <w:rFonts w:ascii="Arial Rounded MT Bold" w:hAnsi="Arial Rounded MT Bold"/>
          <w:lang w:val="en-US"/>
        </w:rPr>
      </w:pP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public class Main extends Activity {</w:t>
      </w:r>
    </w:p>
    <w:p w:rsidR="00981CE0" w:rsidRPr="00981CE0" w:rsidRDefault="00981CE0" w:rsidP="00981CE0">
      <w:pPr>
        <w:spacing w:after="0" w:line="240" w:lineRule="auto"/>
        <w:ind w:left="720"/>
        <w:rPr>
          <w:rFonts w:ascii="Arial Rounded MT Bold" w:hAnsi="Arial Rounded MT Bold"/>
          <w:lang w:val="en-US"/>
        </w:rPr>
      </w:pP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t>private static final int DIALOG_CONNECT = 1;</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t>private static final String KEY_IP = "MODBUS_IP";</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t>private static final String KEY_PORT = "MODBUS_PORT";</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t>private static final int MENU_CONNECT = Menu.FIRST + 1;</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t>LinearLayout llRfid, llPersiana, llLight, llAC, llAlarm, llSurveillance, llMoney, llDate;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t>private ModBusHelper mbConnect = ModBusHelper.getInstance();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ab/>
        <w:t>public static Context mContext;</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@Override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public void onCreate(Bundle savedInstanceState)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super.onCreate(savedInstanceState);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setContentView(R.layout.main);</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mContext = this;</w:t>
      </w:r>
    </w:p>
    <w:p w:rsidR="00981CE0" w:rsidRPr="00981CE0" w:rsidRDefault="00981CE0" w:rsidP="00981CE0">
      <w:pPr>
        <w:spacing w:after="0" w:line="240" w:lineRule="auto"/>
        <w:ind w:left="720"/>
        <w:rPr>
          <w:rFonts w:ascii="Arial Rounded MT Bold" w:hAnsi="Arial Rounded MT Bold"/>
          <w:lang w:val="en-US"/>
        </w:rPr>
      </w:pP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mbConnect.setContext(mContext);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setupWidgets();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initConnection();</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/*WriteDate();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WriteTime();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Thread.sleep(4000);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lastRenderedPageBreak/>
        <w:t xml:space="preserve">        ReadDateTime();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@Override</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protected void onDestroy()</w:t>
      </w:r>
    </w:p>
    <w:p w:rsidR="00981CE0" w:rsidRPr="00981CE0" w:rsidRDefault="00981CE0" w:rsidP="00981CE0">
      <w:pPr>
        <w:spacing w:after="0" w:line="240" w:lineRule="auto"/>
        <w:ind w:left="720"/>
        <w:rPr>
          <w:rFonts w:ascii="Arial Rounded MT Bold" w:hAnsi="Arial Rounded MT Bold"/>
          <w:lang w:val="en-US"/>
        </w:rPr>
      </w:pPr>
      <w:r w:rsidRPr="00981CE0">
        <w:rPr>
          <w:rFonts w:ascii="Arial Rounded MT Bold" w:hAnsi="Arial Rounded MT Bold"/>
          <w:lang w:val="en-US"/>
        </w:rPr>
        <w:t xml:space="preserve">    {</w:t>
      </w:r>
    </w:p>
    <w:p w:rsidR="00981CE0" w:rsidRPr="00C73C9F" w:rsidRDefault="00981CE0" w:rsidP="00981CE0">
      <w:pPr>
        <w:spacing w:after="0" w:line="240" w:lineRule="auto"/>
        <w:ind w:left="720"/>
        <w:rPr>
          <w:rFonts w:ascii="Arial Rounded MT Bold" w:hAnsi="Arial Rounded MT Bold"/>
        </w:rPr>
      </w:pPr>
      <w:r w:rsidRPr="00981CE0">
        <w:rPr>
          <w:rFonts w:ascii="Arial Rounded MT Bold" w:hAnsi="Arial Rounded MT Bold"/>
          <w:lang w:val="en-US"/>
        </w:rPr>
        <w:t xml:space="preserve">    </w:t>
      </w:r>
      <w:r w:rsidRPr="00981CE0">
        <w:rPr>
          <w:rFonts w:ascii="Arial Rounded MT Bold" w:hAnsi="Arial Rounded MT Bold"/>
          <w:lang w:val="en-US"/>
        </w:rPr>
        <w:tab/>
      </w:r>
      <w:r w:rsidRPr="00C73C9F">
        <w:rPr>
          <w:rFonts w:ascii="Arial Rounded MT Bold" w:hAnsi="Arial Rounded MT Bold"/>
        </w:rPr>
        <w:t>super.onDestroy();</w:t>
      </w:r>
    </w:p>
    <w:p w:rsidR="00981CE0" w:rsidRPr="00C73C9F" w:rsidRDefault="00981CE0" w:rsidP="00981CE0">
      <w:pPr>
        <w:spacing w:after="0" w:line="240" w:lineRule="auto"/>
        <w:ind w:left="720"/>
        <w:rPr>
          <w:rFonts w:ascii="Arial Rounded MT Bold" w:hAnsi="Arial Rounded MT Bold"/>
        </w:rPr>
      </w:pPr>
      <w:r w:rsidRPr="00C73C9F">
        <w:rPr>
          <w:rFonts w:ascii="Arial Rounded MT Bold" w:hAnsi="Arial Rounded MT Bold"/>
        </w:rPr>
        <w:t xml:space="preserve">    </w:t>
      </w:r>
      <w:r w:rsidRPr="00C73C9F">
        <w:rPr>
          <w:rFonts w:ascii="Arial Rounded MT Bold" w:hAnsi="Arial Rounded MT Bold"/>
        </w:rPr>
        <w:tab/>
        <w:t>mbConnect.disconnect();</w:t>
      </w:r>
    </w:p>
    <w:p w:rsidR="00981CE0" w:rsidRPr="00C73C9F" w:rsidRDefault="00981CE0" w:rsidP="00981CE0">
      <w:pPr>
        <w:spacing w:after="0" w:line="240" w:lineRule="auto"/>
        <w:ind w:left="720"/>
        <w:rPr>
          <w:rFonts w:ascii="Arial Rounded MT Bold" w:hAnsi="Arial Rounded MT Bold"/>
        </w:rPr>
      </w:pPr>
      <w:r w:rsidRPr="00C73C9F">
        <w:rPr>
          <w:rFonts w:ascii="Arial Rounded MT Bold" w:hAnsi="Arial Rounded MT Bold"/>
        </w:rPr>
        <w:t xml:space="preserve">    }</w:t>
      </w:r>
    </w:p>
    <w:p w:rsidR="00981CE0" w:rsidRPr="00C73C9F" w:rsidRDefault="00981CE0" w:rsidP="00981CE0">
      <w:pPr>
        <w:spacing w:after="0" w:line="240" w:lineRule="auto"/>
        <w:ind w:left="720"/>
        <w:rPr>
          <w:rFonts w:ascii="Arial Rounded MT Bold" w:hAnsi="Arial Rounded MT Bold"/>
        </w:rPr>
      </w:pPr>
      <w:r w:rsidRPr="00C73C9F">
        <w:rPr>
          <w:rFonts w:ascii="Arial Rounded MT Bold" w:hAnsi="Arial Rounded MT Bold"/>
        </w:rPr>
        <w:t xml:space="preserve">    </w:t>
      </w:r>
    </w:p>
    <w:p w:rsidR="00981CE0" w:rsidRDefault="00981CE0">
      <w:pPr>
        <w:rPr>
          <w:rFonts w:asciiTheme="majorHAnsi" w:hAnsiTheme="majorHAnsi"/>
          <w:smallCaps/>
          <w:color w:val="FE8637" w:themeColor="accent1"/>
          <w:spacing w:val="10"/>
          <w:sz w:val="36"/>
          <w:szCs w:val="36"/>
        </w:rPr>
      </w:pPr>
    </w:p>
    <w:p w:rsidR="005974D3" w:rsidRPr="005974D3" w:rsidRDefault="005974D3" w:rsidP="005974D3">
      <w:pPr>
        <w:rPr>
          <w:sz w:val="24"/>
          <w:szCs w:val="24"/>
        </w:rPr>
      </w:pPr>
      <w:r>
        <w:rPr>
          <w:sz w:val="24"/>
          <w:szCs w:val="24"/>
        </w:rPr>
        <w:t>La aplicación completa puede encontrarse dentro de los repositorios de software del proyecto.</w:t>
      </w:r>
    </w:p>
    <w:p w:rsidR="00981CE0" w:rsidRDefault="00981CE0">
      <w:pPr>
        <w:rPr>
          <w:rFonts w:asciiTheme="majorHAnsi" w:hAnsiTheme="majorHAnsi"/>
          <w:smallCaps/>
          <w:color w:val="FE8637" w:themeColor="accent1"/>
          <w:spacing w:val="10"/>
          <w:sz w:val="36"/>
          <w:szCs w:val="36"/>
        </w:rPr>
      </w:pPr>
      <w:r>
        <w:rPr>
          <w:rFonts w:asciiTheme="majorHAnsi" w:hAnsiTheme="majorHAnsi"/>
          <w:smallCaps/>
          <w:color w:val="FE8637" w:themeColor="accent1"/>
          <w:spacing w:val="10"/>
          <w:sz w:val="36"/>
          <w:szCs w:val="36"/>
        </w:rPr>
        <w:br w:type="page"/>
      </w:r>
    </w:p>
    <w:p w:rsidR="009742D7" w:rsidRDefault="009742D7" w:rsidP="00057C17">
      <w:pPr>
        <w:rPr>
          <w:rFonts w:asciiTheme="majorHAnsi" w:hAnsiTheme="majorHAnsi"/>
          <w:smallCaps/>
          <w:color w:val="FE8637" w:themeColor="accent1"/>
          <w:spacing w:val="10"/>
          <w:sz w:val="36"/>
          <w:szCs w:val="36"/>
        </w:rPr>
      </w:pPr>
      <w:r w:rsidRPr="00D3586F">
        <w:rPr>
          <w:rFonts w:asciiTheme="majorHAnsi" w:hAnsiTheme="majorHAnsi"/>
          <w:smallCaps/>
          <w:color w:val="FE8637" w:themeColor="accent1"/>
          <w:spacing w:val="10"/>
          <w:sz w:val="36"/>
          <w:szCs w:val="36"/>
        </w:rPr>
        <w:lastRenderedPageBreak/>
        <w:t>Desviaciones  de  lo  previ</w:t>
      </w:r>
      <w:r w:rsidR="00D3586F" w:rsidRPr="00D3586F">
        <w:rPr>
          <w:rFonts w:asciiTheme="majorHAnsi" w:hAnsiTheme="majorHAnsi"/>
          <w:smallCaps/>
          <w:color w:val="FE8637" w:themeColor="accent1"/>
          <w:spacing w:val="10"/>
          <w:sz w:val="36"/>
          <w:szCs w:val="36"/>
        </w:rPr>
        <w:t xml:space="preserve">sto y  soluciones </w:t>
      </w:r>
      <w:r w:rsidRPr="00D3586F">
        <w:rPr>
          <w:rFonts w:asciiTheme="majorHAnsi" w:hAnsiTheme="majorHAnsi"/>
          <w:smallCaps/>
          <w:color w:val="FE8637" w:themeColor="accent1"/>
          <w:spacing w:val="10"/>
          <w:sz w:val="36"/>
          <w:szCs w:val="36"/>
        </w:rPr>
        <w:t xml:space="preserve"> aplicadas</w:t>
      </w:r>
      <w:r w:rsidRPr="00D3586F">
        <w:rPr>
          <w:rFonts w:asciiTheme="majorHAnsi" w:hAnsiTheme="majorHAnsi"/>
          <w:smallCaps/>
          <w:color w:val="FE8637" w:themeColor="accent1"/>
          <w:spacing w:val="10"/>
          <w:sz w:val="36"/>
          <w:szCs w:val="36"/>
        </w:rPr>
        <w:br/>
      </w:r>
    </w:p>
    <w:p w:rsidR="00D3586F" w:rsidRDefault="005974D3" w:rsidP="00D3586F">
      <w:pPr>
        <w:rPr>
          <w:sz w:val="24"/>
          <w:szCs w:val="24"/>
        </w:rPr>
      </w:pPr>
      <w:r>
        <w:rPr>
          <w:sz w:val="24"/>
          <w:szCs w:val="24"/>
        </w:rPr>
        <w:t xml:space="preserve">Debido a la naturaleza del proyecto cada parte se ha desarrollado de forma individual en cada uno de los centros. </w:t>
      </w:r>
    </w:p>
    <w:p w:rsidR="005974D3" w:rsidRDefault="005974D3" w:rsidP="00D3586F">
      <w:pPr>
        <w:rPr>
          <w:sz w:val="24"/>
          <w:szCs w:val="24"/>
        </w:rPr>
      </w:pPr>
      <w:r>
        <w:rPr>
          <w:sz w:val="24"/>
          <w:szCs w:val="24"/>
        </w:rPr>
        <w:t>Este subproyecto debería controlar todos los elementos del sistema , para lo cual tendríamos que tener una visión global de todos ellos, y se deberían definir de forma clara y concisa algunos de los valores necesarios para controlar cada una de las partes implicadas.</w:t>
      </w:r>
    </w:p>
    <w:p w:rsidR="005974D3" w:rsidRDefault="005974D3" w:rsidP="00D3586F">
      <w:pPr>
        <w:rPr>
          <w:sz w:val="24"/>
          <w:szCs w:val="24"/>
        </w:rPr>
      </w:pPr>
      <w:r>
        <w:rPr>
          <w:sz w:val="24"/>
          <w:szCs w:val="24"/>
        </w:rPr>
        <w:t>En las primeras fases del proyecto no teníamos claro este punto, por lo que el comienzo del desarrollo se realizó de forma autónoma. Más tarde, se establecieron unos</w:t>
      </w:r>
      <w:r w:rsidR="00A02C0C">
        <w:rPr>
          <w:sz w:val="24"/>
          <w:szCs w:val="24"/>
        </w:rPr>
        <w:t xml:space="preserve"> valores globales que supusieron un avance en la misma dirección para todos los subproyectos.</w:t>
      </w:r>
    </w:p>
    <w:p w:rsidR="00C051FA" w:rsidRDefault="00C051FA" w:rsidP="00D3586F">
      <w:pPr>
        <w:rPr>
          <w:sz w:val="24"/>
          <w:szCs w:val="24"/>
        </w:rPr>
      </w:pPr>
    </w:p>
    <w:p w:rsidR="00C051FA" w:rsidRDefault="00C051FA" w:rsidP="00D3586F">
      <w:pPr>
        <w:rPr>
          <w:sz w:val="24"/>
          <w:szCs w:val="24"/>
        </w:rPr>
      </w:pPr>
      <w:r>
        <w:rPr>
          <w:sz w:val="24"/>
          <w:szCs w:val="24"/>
        </w:rPr>
        <w:t>La implementación de la parte de IOS , ha supuesto también un pequeño problema al necesitar un entorno de programación propietario, tanto a nivel de software como de hardware.</w:t>
      </w:r>
    </w:p>
    <w:p w:rsidR="00C051FA" w:rsidRDefault="00C051FA" w:rsidP="00D3586F">
      <w:pPr>
        <w:rPr>
          <w:sz w:val="24"/>
          <w:szCs w:val="24"/>
        </w:rPr>
      </w:pPr>
      <w:r>
        <w:rPr>
          <w:sz w:val="24"/>
          <w:szCs w:val="24"/>
        </w:rPr>
        <w:t xml:space="preserve">Al comienzo del proyecto, no disponíamos de lo necesario a nivel hardware , por lo que hemos desarrollado “a ciegas” , es decir, sin la posibilidad real de probar lo implementado. </w:t>
      </w:r>
    </w:p>
    <w:p w:rsidR="00C051FA" w:rsidRDefault="00C051FA" w:rsidP="00D3586F">
      <w:pPr>
        <w:rPr>
          <w:sz w:val="24"/>
          <w:szCs w:val="24"/>
        </w:rPr>
      </w:pPr>
      <w:r>
        <w:rPr>
          <w:sz w:val="24"/>
          <w:szCs w:val="24"/>
        </w:rPr>
        <w:t>Para solucionar esto , hemos recurrido a diferentes simuladores que permiten detectar y probar las diferentes partes de la aplicación, pudiendo depurar incluso errores de programación.</w:t>
      </w:r>
    </w:p>
    <w:p w:rsidR="00C051FA" w:rsidRDefault="00C051FA" w:rsidP="00D3586F">
      <w:pPr>
        <w:rPr>
          <w:sz w:val="24"/>
          <w:szCs w:val="24"/>
        </w:rPr>
      </w:pPr>
      <w:r>
        <w:rPr>
          <w:sz w:val="24"/>
          <w:szCs w:val="24"/>
        </w:rPr>
        <w:t>Una vez que tuvimos el hardware necesario, pudimos implementar en real lo desarrollado.</w:t>
      </w:r>
    </w:p>
    <w:p w:rsidR="007405E4" w:rsidRDefault="007405E4" w:rsidP="00D3586F">
      <w:pPr>
        <w:rPr>
          <w:sz w:val="24"/>
          <w:szCs w:val="24"/>
        </w:rPr>
      </w:pPr>
    </w:p>
    <w:p w:rsidR="00A02C0C" w:rsidRPr="00D3586F" w:rsidRDefault="007405E4" w:rsidP="00D3586F">
      <w:pPr>
        <w:rPr>
          <w:sz w:val="24"/>
          <w:szCs w:val="24"/>
        </w:rPr>
      </w:pPr>
      <w:r>
        <w:rPr>
          <w:sz w:val="24"/>
          <w:szCs w:val="24"/>
        </w:rPr>
        <w:t>Por último, el principal obstáculo encontrado, es el de que al ser un proyecto distribuido, ha habido que implementar una maqueta con los diferentes subproyectos, partiendo de cero, para poder probar la funcionalidad de nuestra aplicación.</w:t>
      </w:r>
    </w:p>
    <w:p w:rsidR="009742D7" w:rsidRDefault="009742D7">
      <w:pPr>
        <w:rPr>
          <w:rFonts w:asciiTheme="majorHAnsi" w:hAnsiTheme="majorHAnsi"/>
          <w:smallCaps/>
          <w:color w:val="FE8637" w:themeColor="accent1"/>
          <w:spacing w:val="10"/>
          <w:sz w:val="40"/>
          <w:szCs w:val="40"/>
        </w:rPr>
      </w:pPr>
      <w:r>
        <w:rPr>
          <w:rFonts w:asciiTheme="majorHAnsi" w:hAnsiTheme="majorHAnsi"/>
          <w:smallCaps/>
          <w:color w:val="FE8637" w:themeColor="accent1"/>
          <w:spacing w:val="10"/>
          <w:sz w:val="40"/>
          <w:szCs w:val="40"/>
        </w:rPr>
        <w:br w:type="page"/>
      </w:r>
    </w:p>
    <w:p w:rsidR="00057C17" w:rsidRDefault="009742D7" w:rsidP="00057C17">
      <w:pPr>
        <w:rPr>
          <w:rFonts w:asciiTheme="majorHAnsi" w:hAnsiTheme="majorHAnsi"/>
          <w:smallCaps/>
          <w:color w:val="FE8637" w:themeColor="accent1"/>
          <w:spacing w:val="10"/>
          <w:sz w:val="40"/>
          <w:szCs w:val="40"/>
        </w:rPr>
      </w:pPr>
      <w:r w:rsidRPr="009742D7">
        <w:rPr>
          <w:rFonts w:asciiTheme="majorHAnsi" w:hAnsiTheme="majorHAnsi"/>
          <w:smallCaps/>
          <w:color w:val="FE8637" w:themeColor="accent1"/>
          <w:spacing w:val="10"/>
          <w:sz w:val="40"/>
          <w:szCs w:val="40"/>
        </w:rPr>
        <w:lastRenderedPageBreak/>
        <w:t>Valoración final del proyect</w:t>
      </w:r>
      <w:r>
        <w:rPr>
          <w:rFonts w:asciiTheme="majorHAnsi" w:hAnsiTheme="majorHAnsi"/>
          <w:smallCaps/>
          <w:color w:val="FE8637" w:themeColor="accent1"/>
          <w:spacing w:val="10"/>
          <w:sz w:val="40"/>
          <w:szCs w:val="40"/>
        </w:rPr>
        <w:t>o</w:t>
      </w:r>
    </w:p>
    <w:p w:rsidR="00186719" w:rsidRDefault="00186719" w:rsidP="00057C17">
      <w:pPr>
        <w:rPr>
          <w:rFonts w:asciiTheme="majorHAnsi" w:hAnsiTheme="majorHAnsi"/>
          <w:smallCaps/>
          <w:color w:val="FE8637" w:themeColor="accent1"/>
          <w:spacing w:val="10"/>
          <w:sz w:val="24"/>
          <w:szCs w:val="24"/>
        </w:rPr>
      </w:pPr>
    </w:p>
    <w:p w:rsidR="00C73C9F" w:rsidRDefault="00C73C9F" w:rsidP="00C73C9F">
      <w:pPr>
        <w:rPr>
          <w:color w:val="auto"/>
          <w:sz w:val="24"/>
          <w:szCs w:val="24"/>
        </w:rPr>
      </w:pPr>
      <w:r>
        <w:rPr>
          <w:color w:val="auto"/>
          <w:sz w:val="24"/>
          <w:szCs w:val="24"/>
        </w:rPr>
        <w:t xml:space="preserve">Como valoración final del proyecto , podemos destacar en primer lugar, lo que ha supuesto para nuestro centro. </w:t>
      </w:r>
    </w:p>
    <w:p w:rsidR="00C73C9F" w:rsidRDefault="00C73C9F" w:rsidP="00C73C9F">
      <w:pPr>
        <w:rPr>
          <w:color w:val="auto"/>
          <w:sz w:val="24"/>
          <w:szCs w:val="24"/>
        </w:rPr>
      </w:pPr>
      <w:r>
        <w:rPr>
          <w:color w:val="auto"/>
          <w:sz w:val="24"/>
          <w:szCs w:val="24"/>
        </w:rPr>
        <w:t>Hemos realizado un proyecto conjunto interdepartamental, con ayuda de algunos alumnos del centro, que ha sido una gratificante experiencia, ya que ellos han podido apreciar que su trabajo tiene una aplicación real, y que servirá de base a futuros proyectos de ámbito educativo.</w:t>
      </w:r>
    </w:p>
    <w:p w:rsidR="00C73C9F" w:rsidRDefault="00C73C9F" w:rsidP="00C73C9F">
      <w:pPr>
        <w:rPr>
          <w:color w:val="auto"/>
          <w:sz w:val="24"/>
          <w:szCs w:val="24"/>
        </w:rPr>
      </w:pPr>
      <w:r>
        <w:rPr>
          <w:color w:val="auto"/>
          <w:sz w:val="24"/>
          <w:szCs w:val="24"/>
        </w:rPr>
        <w:t xml:space="preserve">Por otro lado, la naturaleza del proyecto ha permitido investigar </w:t>
      </w:r>
      <w:r w:rsidR="007641BB">
        <w:rPr>
          <w:color w:val="auto"/>
          <w:sz w:val="24"/>
          <w:szCs w:val="24"/>
        </w:rPr>
        <w:t>un nuevo campo como es la domótica, tan importante y tan demandado a día de hoy.</w:t>
      </w:r>
    </w:p>
    <w:p w:rsidR="007641BB" w:rsidRDefault="007641BB" w:rsidP="00C73C9F">
      <w:pPr>
        <w:rPr>
          <w:color w:val="auto"/>
          <w:sz w:val="24"/>
          <w:szCs w:val="24"/>
        </w:rPr>
      </w:pPr>
    </w:p>
    <w:p w:rsidR="007641BB" w:rsidRPr="00C73C9F" w:rsidRDefault="007641BB" w:rsidP="00C73C9F">
      <w:pPr>
        <w:rPr>
          <w:color w:val="auto"/>
          <w:sz w:val="24"/>
          <w:szCs w:val="24"/>
        </w:rPr>
      </w:pPr>
      <w:r>
        <w:rPr>
          <w:color w:val="auto"/>
          <w:sz w:val="24"/>
          <w:szCs w:val="24"/>
        </w:rPr>
        <w:t>Por último, el colaborar dentro de un proyecto de esta m</w:t>
      </w:r>
      <w:r w:rsidR="00A02C0C">
        <w:rPr>
          <w:color w:val="auto"/>
          <w:sz w:val="24"/>
          <w:szCs w:val="24"/>
        </w:rPr>
        <w:t>agnitud , ha supuesto una importante implicación de todos los departamentos del centro.</w:t>
      </w:r>
    </w:p>
    <w:p w:rsidR="00186719" w:rsidRPr="00186719" w:rsidRDefault="00186719" w:rsidP="00057C17">
      <w:pPr>
        <w:rPr>
          <w:rFonts w:asciiTheme="majorHAnsi" w:hAnsiTheme="majorHAnsi"/>
          <w:smallCaps/>
          <w:color w:val="FE8637" w:themeColor="accent1"/>
          <w:spacing w:val="10"/>
          <w:sz w:val="24"/>
          <w:szCs w:val="24"/>
        </w:rPr>
      </w:pPr>
    </w:p>
    <w:p w:rsidR="00186719" w:rsidRPr="00186719" w:rsidRDefault="00186719" w:rsidP="00057C17">
      <w:pPr>
        <w:rPr>
          <w:sz w:val="24"/>
          <w:szCs w:val="24"/>
        </w:rPr>
      </w:pPr>
    </w:p>
    <w:sectPr w:rsidR="00186719" w:rsidRPr="00186719">
      <w:headerReference w:type="default" r:id="rId21"/>
      <w:footerReference w:type="default" r:id="rId2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0F8" w:rsidRDefault="00E570F8">
      <w:pPr>
        <w:spacing w:after="0" w:line="240" w:lineRule="auto"/>
      </w:pPr>
      <w:r>
        <w:separator/>
      </w:r>
    </w:p>
  </w:endnote>
  <w:endnote w:type="continuationSeparator" w:id="0">
    <w:p w:rsidR="00E570F8" w:rsidRDefault="00E5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1FC" w:rsidRDefault="00AE21FC">
    <w:pPr>
      <w:pStyle w:val="Piedepgina"/>
    </w:pPr>
    <w:r>
      <w:ptab w:relativeTo="margin" w:alignment="right" w:leader="none"/>
    </w:r>
    <w:r w:rsidR="00057C17" w:rsidRPr="00057C17">
      <w:rPr>
        <w:noProof/>
      </w:rPr>
      <mc:AlternateContent>
        <mc:Choice Requires="wpg">
          <w:drawing>
            <wp:inline distT="0" distB="0" distL="0" distR="0" wp14:editId="028BFFB9">
              <wp:extent cx="548640" cy="237490"/>
              <wp:effectExtent l="9525" t="9525" r="13335" b="10160"/>
              <wp:docPr id="238"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C17" w:rsidRDefault="00057C17">
                            <w:pPr>
                              <w:jc w:val="center"/>
                              <w:rPr>
                                <w:color w:val="FFFFFF" w:themeColor="background1"/>
                              </w:rPr>
                            </w:pPr>
                            <w:r>
                              <w:rPr>
                                <w:color w:val="auto"/>
                              </w:rPr>
                              <w:fldChar w:fldCharType="begin"/>
                            </w:r>
                            <w:r>
                              <w:instrText>PAGE    \* MERGEFORMAT</w:instrText>
                            </w:r>
                            <w:r>
                              <w:rPr>
                                <w:color w:val="auto"/>
                              </w:rPr>
                              <w:fldChar w:fldCharType="separate"/>
                            </w:r>
                            <w:r w:rsidR="00BC7885" w:rsidRPr="00BC7885">
                              <w:rPr>
                                <w:b/>
                                <w:bCs/>
                                <w:noProof/>
                                <w:color w:val="FFFFFF" w:themeColor="background1"/>
                              </w:rPr>
                              <w:t>10</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2"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6rgeHPMDAAClDAAADgAAAAAAAAAAAAAAAAAuAgAAZHJzL2Uy&#10;b0RvYy54bWxQSwECLQAUAAYACAAAACEA1/+zf9wAAAADAQAADwAAAAAAAAAAAAAAAABNBgAAZHJz&#10;L2Rvd25yZXYueG1sUEsFBgAAAAAEAAQA8wAAAFYHAAAAAA==&#10;">
              <v:roundrect id="AutoShape 3" o:spid="_x0000_s1029"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3XsQA&#10;AADcAAAADwAAAGRycy9kb3ducmV2LnhtbESPQYvCMBSE7wv+h/CEvYimdmHRahQRCnsQxOrB46N5&#10;tsXmpTSxrf76zcKCx2FmvmHW28HUoqPWVZYVzGcRCOLc6ooLBZdzOl2AcB5ZY22ZFDzJwXYz+lhj&#10;om3PJ+oyX4gAYZeggtL7JpHS5SUZdDPbEAfvZluDPsi2kLrFPsBNLeMo+pYGKw4LJTa0Lym/Zw+j&#10;QMfPhZwc0/o1SY/d4+qzQ59mSn2Oh90KhKfBv8P/7R+tIP5awt+Zc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jN17EAAAA3AAAAA8AAAAAAAAAAAAAAAAAmAIAAGRycy9k&#10;b3ducmV2LnhtbFBLBQYAAAAABAAEAPUAAACJAwAAAAA=&#10;" strokecolor="#e4be84"/>
              <v:roundrect id="AutoShape 4" o:spid="_x0000_s1030"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iBsIA&#10;AADcAAAADwAAAGRycy9kb3ducmV2LnhtbERPy2oCMRTdF/oP4Ra6Ec0o9cFoFBEK7oq2yCyvk+tk&#10;7ORmSFId/XqzELo8nPdi1dlGXMiH2rGC4SADQVw6XXOl4Of7sz8DESKyxsYxKbhRgNXy9WWBuXZX&#10;3tFlHyuRQjjkqMDE2OZShtKQxTBwLXHiTs5bjAn6SmqP1xRuGznKsom0WHNqMNjSxlD5u/+zCr4K&#10;WWzGxXG6W2f+fhoe7tQzZ6Xe37r1HESkLv6Ln+6tVjD6SPPTmXQ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iIGwgAAANwAAAAPAAAAAAAAAAAAAAAAAJgCAABkcnMvZG93&#10;bnJldi54bWxQSwUGAAAAAAQABAD1AAAAhwMAAAAA&#10;" fillcolor="#e4be84" strokecolor="#e4be84"/>
              <v:shapetype id="_x0000_t202" coordsize="21600,21600" o:spt="202" path="m,l,21600r21600,l21600,xe">
                <v:stroke joinstyle="miter"/>
                <v:path gradientshapeok="t" o:connecttype="rect"/>
              </v:shapetype>
              <v:shape id="Text Box 5" o:spid="_x0000_s1031"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057C17" w:rsidRDefault="00057C17">
                      <w:pPr>
                        <w:jc w:val="center"/>
                        <w:rPr>
                          <w:color w:val="FFFFFF" w:themeColor="background1"/>
                        </w:rPr>
                      </w:pPr>
                      <w:r>
                        <w:rPr>
                          <w:color w:val="auto"/>
                        </w:rPr>
                        <w:fldChar w:fldCharType="begin"/>
                      </w:r>
                      <w:r>
                        <w:instrText>PAGE    \* MERGEFORMAT</w:instrText>
                      </w:r>
                      <w:r>
                        <w:rPr>
                          <w:color w:val="auto"/>
                        </w:rPr>
                        <w:fldChar w:fldCharType="separate"/>
                      </w:r>
                      <w:r w:rsidR="00BC7885" w:rsidRPr="00BC7885">
                        <w:rPr>
                          <w:b/>
                          <w:bCs/>
                          <w:noProof/>
                          <w:color w:val="FFFFFF" w:themeColor="background1"/>
                        </w:rPr>
                        <w:t>10</w:t>
                      </w:r>
                      <w:r>
                        <w:rPr>
                          <w:b/>
                          <w:bCs/>
                          <w:color w:val="FFFFFF" w:themeColor="background1"/>
                        </w:rPr>
                        <w:fldChar w:fldCharType="end"/>
                      </w:r>
                    </w:p>
                  </w:txbxContent>
                </v:textbox>
              </v:shape>
              <w10:anchorlock/>
            </v:group>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0F8" w:rsidRDefault="00E570F8">
      <w:pPr>
        <w:spacing w:after="0" w:line="240" w:lineRule="auto"/>
      </w:pPr>
      <w:r>
        <w:separator/>
      </w:r>
    </w:p>
  </w:footnote>
  <w:footnote w:type="continuationSeparator" w:id="0">
    <w:p w:rsidR="00E570F8" w:rsidRDefault="00E57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C17" w:rsidRDefault="00057C17" w:rsidP="00057C17">
    <w:pPr>
      <w:pStyle w:val="Ttulo"/>
      <w:rPr>
        <w:szCs w:val="52"/>
      </w:rPr>
    </w:pPr>
    <w:r>
      <w:rPr>
        <w:noProof/>
        <w:szCs w:val="52"/>
      </w:rPr>
      <mc:AlternateContent>
        <mc:Choice Requires="wpg">
          <w:drawing>
            <wp:anchor distT="0" distB="0" distL="114300" distR="114300" simplePos="0" relativeHeight="251661312" behindDoc="0" locked="0" layoutInCell="1" allowOverlap="1" wp14:anchorId="13BA46E9" wp14:editId="6C3F085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24"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62"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JZcHgQAAC0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L1QllweBAAALQ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Lg4cUA&#10;AADcAAAADwAAAGRycy9kb3ducmV2LnhtbESP3WoCMRSE7wt9h3AKvatZFyyyNUqxKFKo+Ffx8rA5&#10;brbdnCxJqtu3N4Lg5TAz3zCjSWcbcSIfascK+r0MBHHpdM2Vgt129jIEESKyxsYxKfinAJPx48MI&#10;C+3OvKbTJlYiQTgUqMDE2BZShtKQxdBzLXHyjs5bjEn6SmqP5wS3jcyz7FVarDktGGxpaqj83fxZ&#10;BfpjzqvPQ/BLfcTBl9nNfr73jVLPT937G4hIXbyHb+2FVpDnA7ieSUdAj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uDh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b4cUA&#10;AADcAAAADwAAAGRycy9kb3ducmV2LnhtbESPT2vCQBTE7wW/w/IEL0U35iAluooIYpCCNP45P7LP&#10;JJh9G7Nrkn77bqHQ4zAzv2FWm8HUoqPWVZYVzGcRCOLc6ooLBZfzfvoBwnlkjbVlUvBNDjbr0dsK&#10;E217/qIu84UIEHYJKii9bxIpXV6SQTezDXHw7rY16INsC6lb7APc1DKOooU0WHFYKLGhXUn5I3sZ&#10;BX1+6m7nz4M8vd9Sy8/0ucuuR6Um42G7BOFp8P/hv3aqFcTxAn7Ph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5vh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2336" behindDoc="0" locked="0" layoutInCell="1" allowOverlap="1" wp14:anchorId="49311966" wp14:editId="7BA845A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27"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8"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9"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9"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Al4CUYBAAALQsAAA4AAAAAAAAAAAAAAAAALgIAAGRycy9lMm9Eb2MueG1sUEsBAi0AFAAGAAgA&#10;AAAhAJD8SdLcAAAACQEAAA8AAAAAAAAAAAAAAAAAcgYAAGRycy9kb3ducmV2LnhtbFBLBQYAAAAA&#10;BAAEAPMAAAB7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NPf8EA&#10;AADcAAAADwAAAGRycy9kb3ducmV2LnhtbERPy2oCMRTdF/yHcIXuasaBljIaRSyKCC31icvL5DoZ&#10;O7kZkqjTv28WBZeH8x5PO9uIG/lQO1YwHGQgiEuna64U7HeLl3cQISJrbByTgl8KMJ30nsZYaHfn&#10;Dd22sRIphEOBCkyMbSFlKA1ZDAPXEifu7LzFmKCvpPZ4T+G2kXmWvUmLNacGgy3NDZU/26tVoD+W&#10;/L0+Bf+lz/j6afaLy+HYKPXc72YjEJG6+BD/u1daQZ6nt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TT3/BAAAA3AAAAA8AAAAAAAAAAAAAAAAAmAIAAGRycy9kb3du&#10;cmV2LnhtbFBLBQYAAAAABAAEAPUAAACGAw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gPk8UA&#10;AADcAAAADwAAAGRycy9kb3ducmV2LnhtbESPT2vCQBTE7wW/w/KEXopuzKHU6CoiiKEUpPHP+ZF9&#10;JsHs25hdk/TbdwsFj8PM/IZZrgdTi45aV1lWMJtGIIhzqysuFJyOu8kHCOeRNdaWScEPOVivRi9L&#10;TLTt+Zu6zBciQNglqKD0vkmkdHlJBt3UNsTBu9rWoA+yLaRusQ9wU8s4it6lwYrDQokNbUvKb9nD&#10;KOjzQ3c5fu3l4e2SWr6n9212/lTqdTxsFiA8Df4Z/m+nWkEcz+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A+T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3360" behindDoc="0" locked="0" layoutInCell="1" allowOverlap="1" wp14:anchorId="01860612" wp14:editId="0DA39C8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0"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1"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2"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6"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MrFNEYBAAALQ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wP8UA&#10;AADcAAAADwAAAGRycy9kb3ducmV2LnhtbESPQWsCMRSE70L/Q3iF3mpWS0tZjVIURQpKa1U8PjbP&#10;zdbNy5JEXf+9KRQ8DjPzDTMct7YWZ/Khcqyg181AEBdOV1wq2PzMnt9BhIissXZMCq4UYDx66Awx&#10;1+7C33Rex1IkCIccFZgYm1zKUBiyGLquIU7ewXmLMUlfSu3xkuC2lv0se5MWK04LBhuaGCqO65NV&#10;oKdz/vrcB7/SB3xdms3sd7urlXp6bD8GICK18R7+by+0gv5LD/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HA/xQAAANwAAAAPAAAAAAAAAAAAAAAAAJgCAABkcnMv&#10;ZG93bnJldi54bWxQSwUGAAAAAAQABAD1AAAAigM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LP8UA&#10;AADcAAAADwAAAGRycy9kb3ducmV2LnhtbESP3WrCQBSE7wu+w3KE3hTdmEKR6CoiiKEUpPHn+pA9&#10;JsHs2Zhdk/Ttu4WCl8PMfMMs14OpRUetqywrmE0jEMS51RUXCk7H3WQOwnlkjbVlUvBDDtar0csS&#10;E217/qYu84UIEHYJKii9bxIpXV6SQTe1DXHwrrY16INsC6lb7APc1DKOog9psOKwUGJD25LyW/Yw&#10;Cvr80F2OX3t5eLuklu/pfZudP5V6HQ+bBQhPg3+G/9upVh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Qs/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4384" behindDoc="0" locked="0" layoutInCell="1" allowOverlap="1" wp14:anchorId="58B9E062" wp14:editId="6DE1EB0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3"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pVGg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mT16VRoEAAAtCwAADgAAAAAAAAAAAAAAAAAuAgAAZHJzL2Uyb0RvYy54bWxQSwECLQAUAAYA&#10;CAAAACEAkPxJ0twAAAAJAQAADwAAAAAAAAAAAAAAAAB0BgAAZHJzL2Rvd25yZXYueG1sUEsFBgAA&#10;AAAEAAQA8wAAAH0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Tp8YA&#10;AADcAAAADwAAAGRycy9kb3ducmV2LnhtbESP3UoDMRSE7wXfIRyhdzbbP5Fts0UsLSIoWmvp5WFz&#10;drO6OVmS2K5v3wgFL4eZ+YZZLHvbiiP50DhWMBpmIIhLpxuuFew+1rf3IEJE1tg6JgW/FGBZXF8t&#10;MNfuxO903MZaJAiHHBWYGLtcylAashiGriNOXuW8xZikr6X2eEpw28pxlt1Jiw2nBYMdPRoqv7c/&#10;VoFebfjt+RD8q65w9mJ266/PfavU4KZ/mIOI1Mf/8KX9pBWMJ1P4O5OOgCz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fTp8YAAADcAAAADwAAAAAAAAAAAAAAAACYAgAAZHJz&#10;L2Rvd25yZXYueG1sUEsFBgAAAAAEAAQA9QAAAIsDA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TS8UA&#10;AADcAAAADwAAAGRycy9kb3ducmV2LnhtbESPQWvCQBSE7wX/w/IKXopuVColuooIYiiCGKvnR/aZ&#10;hGbfxuw2if/eLRR6HGbmG2a57k0lWmpcaVnBZByBIM6sLjlX8HXejT5AOI+ssbJMCh7kYL0avCwx&#10;1rbjE7Wpz0WAsItRQeF9HUvpsoIMurGtiYN3s41BH2STS91gF+CmktMomk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JNL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5408" behindDoc="0" locked="0" layoutInCell="1" allowOverlap="1" wp14:anchorId="0F0332FC" wp14:editId="08C7982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6"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7"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0"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CkN&#10;OWwVBAAALQsAAA4AAAAAAAAAAAAAAAAALgIAAGRycy9lMm9Eb2MueG1sUEsBAi0AFAAGAAgAAAAh&#10;AJD8SdLcAAAACQEAAA8AAAAAAAAAAAAAAAAAbwYAAGRycy9kb3ducmV2LnhtbFBLBQYAAAAABAAE&#10;APMAAAB4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N0MYA&#10;AADcAAAADwAAAGRycy9kb3ducmV2LnhtbESPQUsDMRSE74L/ITyhN5ttS6tsmy1iaRFB0VpLj4/N&#10;283q5mVJYrv++0YoeBxm5htmsextK47kQ+NYwWiYgSAunW64VrD7WN/egwgRWWPrmBT8UoBlcX21&#10;wFy7E7/TcRtrkSAcclRgYuxyKUNpyGIYuo44eZXzFmOSvpba4ynBbSvHWTaTFhtOCwY7ejRUfm9/&#10;rAK92vDb8yH4V13h9MXs1l+f+1apwU3/MAcRqY//4Uv7SSsYT+7g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VN0MYAAADcAAAADwAAAAAAAAAAAAAAAACYAgAAZHJz&#10;L2Rvd25yZXYueG1sUEsFBgAAAAAEAAQA9QAAAIsDA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4QsUA&#10;AADcAAAADwAAAGRycy9kb3ducmV2LnhtbESP3WrCQBSE7wu+w3KE3hTdGEqR6CoiiKEUpPHn+pA9&#10;JsHs2Zhdk/Ttu4WCl8PMfMMs14OpRUetqywrmE0jEMS51RUXCk7H3WQOwnlkjbVlUvBDDtar0csS&#10;E217/qYu84UIEHYJKii9bxIpXV6SQTe1DXHwrrY16INsC6lb7APc1DKOog9psOKwUGJD25LyW/Yw&#10;Cvr80F2OX3t5eLuklu/pfZudP5V6HQ+bBQhPg3+G/9upVh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o3hC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6432" behindDoc="0" locked="0" layoutInCell="1" allowOverlap="1" wp14:anchorId="6C26041C" wp14:editId="0978997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43"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4"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5"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7"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rU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DMW+tQ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2sUA&#10;AADcAAAADwAAAGRycy9kb3ducmV2LnhtbESPQWsCMRSE74X+h/AKvWm2olJWoxTFUgSLWhWPj81z&#10;s+3mZUlSXf99Iwg9DjPzDTOetrYWZ/KhcqzgpZuBIC6crrhUsPtadF5BhIissXZMCq4UYDp5fBhj&#10;rt2FN3TexlIkCIccFZgYm1zKUBiyGLquIU7eyXmLMUlfSu3xkuC2lr0sG0qLFacFgw3NDBU/21+r&#10;QM/feb08Bv+pTzhYmd3ie3+olXp+at9GICK18T98b39oBb1+H2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aDaxQAAANwAAAAPAAAAAAAAAAAAAAAAAJgCAABkcnMv&#10;ZG93bnJldi54bWxQSwUGAAAAAAQABAD1AAAAig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rgNsUA&#10;AADcAAAADwAAAGRycy9kb3ducmV2LnhtbESPQWvCQBSE7wX/w/IKXopuFCsluooIYiiCGKvnR/aZ&#10;hGbfxuw2if/eLRR6HGbmG2a57k0lWmpcaVnBZByBIM6sLjlX8HXejT5AOI+ssbJMCh7kYL0avCwx&#10;1rbjE7Wpz0WAsItRQeF9HUvpsoIMurGtiYN3s41BH2STS91gF+CmktMomk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uA2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7456" behindDoc="0" locked="0" layoutInCell="1" allowOverlap="1" wp14:anchorId="72A518DD" wp14:editId="42B7C8E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46"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4"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2gIQ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IHkPaAhBAAALQsAAA4AAAAAAAAAAAAAAAAALgIAAGRycy9lMm9Eb2MueG1sUEsB&#10;Ai0AFAAGAAgAAAAhAJD8SdLcAAAACQEAAA8AAAAAAAAAAAAAAAAAewYAAGRycy9kb3ducmV2Lnht&#10;bFBLBQYAAAAABAAEAPMAAACE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M+rcYA&#10;AADcAAAADwAAAGRycy9kb3ducmV2LnhtbESPQUsDMRSE74L/ITyhN5ttaatsmy1iaRFB0VpLj4/N&#10;283q5mVJYrv++0YoeBxm5htmsextK47kQ+NYwWiYgSAunW64VrD7WN/egwgRWWPrmBT8UoBlcX21&#10;wFy7E7/TcRtrkSAcclRgYuxyKUNpyGIYuo44eZXzFmOSvpba4ynBbSvHWTaTFhtOCwY7ejRUfm9/&#10;rAK92vDb8yH4V13h9MXs1l+f+1apwU3/MAcRqY//4Uv7SSsYT+7g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M+rcYAAADcAAAADwAAAAAAAAAAAAAAAACYAgAAZHJz&#10;L2Rvd25yZXYueG1sUEsFBgAAAAAEAAQA9QAAAIsDA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PqMMA&#10;AADcAAAADwAAAGRycy9kb3ducmV2LnhtbERPTWuDQBC9F/Iflgn0UpI1Uko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tPqMMAAADcAAAADwAAAAAAAAAAAAAAAACYAgAAZHJzL2Rv&#10;d25yZXYueG1sUEsFBgAAAAAEAAQA9QAAAIgDAAAAAA==&#10;" filled="f" stroked="f"/>
              <w10:wrap anchorx="margin" anchory="margin"/>
            </v:group>
          </w:pict>
        </mc:Fallback>
      </mc:AlternateContent>
    </w:r>
    <w:r>
      <w:rPr>
        <w:noProof/>
        <w:szCs w:val="52"/>
      </w:rPr>
      <mc:AlternateContent>
        <mc:Choice Requires="wpg">
          <w:drawing>
            <wp:anchor distT="0" distB="0" distL="114300" distR="114300" simplePos="0" relativeHeight="251668480" behindDoc="0" locked="0" layoutInCell="1" allowOverlap="1" wp14:anchorId="1FA4027E" wp14:editId="72005FC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49"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0"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1"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41" o:spid="_x0000_s1026" style="position:absolute;margin-left:0;margin-top:10in;width:43.2pt;height:43.2pt;z-index:2516684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C+cp90bBAAALQsAAA4AAAAAAAAAAAAAAAAALgIAAGRycy9lMm9Eb2MueG1sUEsBAi0AFAAG&#10;AAgAAAAhAJD8SdLcAAAACQEAAA8AAAAAAAAAAAAAAAAAdQYAAGRycy9kb3ducmV2LnhtbFBLBQYA&#10;AAAABAAEAPMAAAB+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MwBMEA&#10;AADcAAAADwAAAGRycy9kb3ducmV2LnhtbERPy2oCMRTdF/yHcIXuakZBKaNRxGIpBcX6wuVlcp2M&#10;Tm6GJNXx782i0OXhvCez1tbiRj5UjhX0exkI4sLpiksF+93y7R1EiMgaa8ek4EEBZtPOywRz7e78&#10;Q7dtLEUK4ZCjAhNjk0sZCkMWQ881xIk7O28xJuhLqT3eU7it5SDLRtJixanBYEMLQ8V1+2sV6I9P&#10;3nyfgl/rMw5XZr+8HI61Uq/ddj4GEamN/+I/95dWMBim+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jMATBAAAA3AAAAA8AAAAAAAAAAAAAAAAAmAIAAGRycy9kb3du&#10;cmV2LnhtbFBLBQYAAAAABAAEAPUAAACG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w6MYA&#10;AADcAAAADwAAAGRycy9kb3ducmV2LnhtbESP3WrCQBSE7wu+w3IEb0rdKLRImo2IIA0iSOPP9SF7&#10;moRmz8bsNolv3y0UvBxm5hsmWY+mET11rrasYDGPQBAXVtdcKjifdi8rEM4ja2wsk4I7OVink6cE&#10;Y20H/qQ+96UIEHYxKqi8b2MpXVGRQTe3LXHwvmxn0AfZlVJ3OAS4aeQyit6kwZrDQoUtbSsqvvMf&#10;o2Aojv31dPiQx+drZvmW3bb5Za/UbDpu3kF4Gv0j/N/OtILl6w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hw6MYAAADcAAAADwAAAAAAAAAAAAAAAACYAgAAZHJz&#10;L2Rvd25yZXYueG1sUEsFBgAAAAAEAAQA9QAAAIsDAAAAAA==&#10;" filled="f" stroked="f"/>
              <w10:wrap anchorx="margin" anchory="margin"/>
            </v:group>
          </w:pict>
        </mc:Fallback>
      </mc:AlternateContent>
    </w:r>
    <w:r>
      <w:rPr>
        <w:noProof/>
        <w:szCs w:val="52"/>
      </w:rPr>
      <mc:AlternateContent>
        <mc:Choice Requires="wpg">
          <w:drawing>
            <wp:anchor distT="0" distB="0" distL="114300" distR="114300" simplePos="0" relativeHeight="251669504" behindDoc="0" locked="0" layoutInCell="1" allowOverlap="1" wp14:anchorId="13685F58" wp14:editId="261E700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52"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3"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4"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8" o:spid="_x0000_s1026" style="position:absolute;margin-left:0;margin-top:10in;width:43.2pt;height:43.2pt;z-index:2516695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c8UA&#10;AADcAAAADwAAAGRycy9kb3ducmV2LnhtbESPQWsCMRSE7wX/Q3iCt5pVscjWKKIoUrC0akuPj81z&#10;s7p5WZJU13/fFAo9DjPzDTOdt7YWV/Khcqxg0M9AEBdOV1wqOB7WjxMQISJrrB2TgjsFmM86D1PM&#10;tbvxO133sRQJwiFHBSbGJpcyFIYshr5riJN3ct5iTNKXUnu8Jbit5TDLnqTFitOCwYaWhorL/tsq&#10;0KsNv718Bf+qTzjemeP6/PFZK9XrtotnEJHa+B/+a2+1guF4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a5z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cMUA&#10;AADcAAAADwAAAGRycy9kb3ducmV2LnhtbESPQWvCQBSE7wX/w/IKXopuFCsluooIYiiCGKvnR/aZ&#10;hGbfxuw2if/eLRR6HGbmG2a57k0lWmpcaVnBZByBIM6sLjlX8HXejT5AOI+ssbJMCh7kYL0avCwx&#10;1rbjE7Wpz0WAsItRQeF9HUvpsoIMurGtiYN3s41BH2STS91gF+CmktMomkuDJYeFAmvaFpR9pz9G&#10;QZcd2+v5sJfHt2ti+Z7ct+nlU6nha79ZgPDU+//wXzvRCqbv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9Nw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70528" behindDoc="0" locked="0" layoutInCell="1" allowOverlap="1" wp14:anchorId="78BCE487" wp14:editId="0198186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5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7"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8"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5" o:spid="_x0000_s1026" style="position:absolute;margin-left:0;margin-top:10in;width:43.2pt;height:43.2pt;z-index:2516705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ZiHgQAACs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ICVmIeBAAAKwsAAA4AAAAAAAAAAAAAAAAALgIAAGRycy9lMm9Eb2MueG1sUEsBAi0A&#10;FAAGAAgAAAAhAJD8SdLcAAAACQEAAA8AAAAAAAAAAAAAAAAAeAYAAGRycy9kb3ducmV2LnhtbFBL&#10;BQYAAAAABAAEAPMAAAC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Z9KcQA&#10;AADbAAAADwAAAGRycy9kb3ducmV2LnhtbESP3WoCMRSE7wu+QzhC72rWgrWsRhGLUgoV6x9eHjbH&#10;zermZElS3b59IxR6OczMN8x42tpaXMmHyrGCfi8DQVw4XXGpYLddPL2CCBFZY+2YFPxQgOmk8zDG&#10;XLsbf9F1E0uRIBxyVGBibHIpQ2HIYui5hjh5J+ctxiR9KbXHW4LbWj5n2Yu0WHFaMNjQ3FBx2Xxb&#10;BfptyeuPY/ArfcLBp9ktzvtDrdRjt52NQERq43/4r/2uFQy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WfSn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eucIA&#10;AADbAAAADwAAAGRycy9kb3ducmV2LnhtbERPTWuDQBC9B/oflinkEuKaHtpgXKUESiQUQk2b8+BO&#10;VerOGner9t93D4EcH+87zWfTiZEG11pWsIliEMSV1S3XCj7Pb+stCOeRNXaWScEfOcizh0WKibYT&#10;f9BY+lqEEHYJKmi87xMpXdWQQRfZnjhw33Yw6AMcaqkHnEK46eRTHD9Lgy2HhgZ72jdU/ZS/RsFU&#10;ncbL+f0gT6tLYflaXPfl11Gp5eP8ugPhafZ38c1daAUv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R65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71552" behindDoc="0" locked="0" layoutInCell="1" allowOverlap="1" wp14:anchorId="42EC65DB" wp14:editId="020C5EE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79"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0"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1"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32" o:spid="_x0000_s1026" style="position:absolute;margin-left:0;margin-top:10in;width:43.2pt;height:43.2pt;z-index:2516715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8gSDniAEAAAqCwAADgAAAAAAAAAAAAAAAAAuAgAAZHJzL2Uyb0RvYy54bWxQSwEC&#10;LQAUAAYACAAAACEAkPxJ0twAAAAJAQAADwAAAAAAAAAAAAAAAAB6BgAAZHJzL2Rvd25yZXYueG1s&#10;UEsFBgAAAAAEAAQA8wAAAIM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VesEA&#10;AADbAAAADwAAAGRycy9kb3ducmV2LnhtbERPXWvCMBR9H/gfwhX2NtMJG1JNRSbKEBybU/Hx0tw2&#10;1eamJJl2/355GPh4ON+zeW9bcSUfGscKnkcZCOLS6YZrBfvv1dMERIjIGlvHpOCXAsyLwcMMc+1u&#10;/EXXXaxFCuGQowITY5dLGUpDFsPIdcSJq5y3GBP0tdQebynctnKcZa/SYsOpwWBHb4bKy+7HKtDL&#10;NX9uTsF/6Apftma/Oh+OrVKPw34xBRGpj3fxv/tdK5ik9elL+g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qlXrBAAAA2wAAAA8AAAAAAAAAAAAAAAAAmAIAAGRycy9kb3du&#10;cmV2LnhtbFBLBQYAAAAABAAEAPUAAACG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HA8MA&#10;AADbAAAADwAAAGRycy9kb3ducmV2LnhtbESPQYvCMBSE78L+h/AW9iKaugeRrlFEWLaIIFbX86N5&#10;tsXmpTaxrf/eCILHYWa+YebL3lSipcaVlhVMxhEI4szqknMFx8PvaAbCeWSNlWVScCcHy8XHYI6x&#10;th3vqU19LgKEXYwKCu/rWEqXFWTQjW1NHLyzbQz6IJtc6ga7ADeV/I6iqTRYclgosKZ1QdklvRkF&#10;XbZrT4ftn9wNT4nla3Jdp/8bpb4++9UPCE+9f4df7UQrmE3g+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HA8MAAADbAAAADwAAAAAAAAAAAAAAAACYAgAAZHJzL2Rv&#10;d25yZXYueG1sUEsFBgAAAAAEAAQA9QAAAIgDAAAAAA==&#10;" filled="f" stroked="f"/>
              <w10:wrap anchorx="margin" anchory="margin"/>
            </v:group>
          </w:pict>
        </mc:Fallback>
      </mc:AlternateContent>
    </w:r>
    <w:r>
      <w:rPr>
        <w:noProof/>
        <w:szCs w:val="52"/>
      </w:rPr>
      <mc:AlternateContent>
        <mc:Choice Requires="wpg">
          <w:drawing>
            <wp:anchor distT="0" distB="0" distL="114300" distR="114300" simplePos="0" relativeHeight="251672576" behindDoc="0" locked="0" layoutInCell="1" allowOverlap="1" wp14:anchorId="2FA06DED" wp14:editId="38A5D99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2"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3"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4"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9" o:spid="_x0000_s1026" style="position:absolute;margin-left:0;margin-top:10in;width:43.2pt;height:43.2pt;z-index:2516725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7IGQQAACo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JJw7I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LDcQA&#10;AADbAAAADwAAAGRycy9kb3ducmV2LnhtbESPQWsCMRSE74L/IbyCN83WYpGtUUrFIoJFrS09PjbP&#10;zdrNy5JEXf+9KRQ8DjPzDTOZtbYWZ/KhcqzgcZCBIC6crrhUsP9c9McgQkTWWDsmBVcKMJt2OxPM&#10;tbvwls67WIoE4ZCjAhNjk0sZCkMWw8A1xMk7OG8xJulLqT1eEtzWcphlz9JixWnBYENvhorf3ckq&#10;0PN33qx+gv/QBxytzX5x/Pquleo9tK8vICK18R7+by+1gvET/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4Cw3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km8QA&#10;AADbAAAADwAAAGRycy9kb3ducmV2LnhtbESP3WrCQBSE7wXfYTlCb6RulCI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9ZJv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73600" behindDoc="0" locked="0" layoutInCell="1" allowOverlap="1" wp14:anchorId="4D98708F" wp14:editId="6C22F2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5"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6"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7"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6" o:spid="_x0000_s1026" style="position:absolute;margin-left:0;margin-top:10in;width:43.2pt;height:43.2pt;z-index:2516736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1JXGA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znUlcYBAAAKgsAAA4AAAAAAAAAAAAAAAAALgIAAGRycy9lMm9Eb2MueG1sUEsBAi0AFAAGAAgA&#10;AAAhAJD8SdLcAAAACQEAAA8AAAAAAAAAAAAAAAAAcgYAAGRycy9kb3ducmV2LnhtbFBLBQYAAAAA&#10;BAAEAPMAAAB7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lcQA&#10;AADbAAAADwAAAGRycy9kb3ducmV2LnhtbESP3WoCMRSE7wu+QzhC72rWQkVWo4jFUgotuv7g5WFz&#10;3KzdnCxJqtu3bwqCl8PMfMNM551txIV8qB0rGA4yEMSl0zVXCnbb1dMYRIjIGhvHpOCXAsxnvYcp&#10;5tpdeUOXIlYiQTjkqMDE2OZShtKQxTBwLXHyTs5bjEn6SmqP1wS3jXzOspG0WHNaMNjS0lD5XfxY&#10;Bfr1jdcfx+C/9AlfPs1udd4fGqUe+91iAiJSF+/hW/tdKxiP4P9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PqJX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7MUA&#10;AADbAAAADwAAAGRycy9kb3ducmV2LnhtbESPT2vCQBTE74LfYXlCL1I3eqghdRURxFAKYvxzfmRf&#10;k9Ds25hdk/TbdwsFj8PM/IZZbQZTi45aV1lWMJ9FIIhzqysuFFzO+9cYhPPIGmvLpOCHHGzW49EK&#10;E217PlGX+UIECLsEFZTeN4mULi/JoJvZhjh4X7Y16INsC6lb7APc1HIRRW/SYMVhocSGdiXl39nD&#10;KOjzY3c7fx7kcXpLLd/T+y67fij1Mhm27yA8Df4Z/m+nWkG8h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rs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74624" behindDoc="0" locked="0" layoutInCell="1" allowOverlap="1" wp14:anchorId="13BCBB3D" wp14:editId="4A67DE5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8"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9"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0"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3" o:spid="_x0000_s1026" style="position:absolute;margin-left:0;margin-top:10in;width:43.2pt;height:43.2pt;z-index:2516746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dqG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OHWHahoEAAAqCwAADgAAAAAAAAAAAAAAAAAuAgAAZHJzL2Uyb0RvYy54bWxQSwECLQAUAAYA&#10;CAAAACEAkPxJ0twAAAAJAQAADwAAAAAAAAAAAAAAAAB0BgAAZHJzL2Rvd25yZXYueG1sUEsFBgAA&#10;AAAEAAQA8wAAAH0HA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A858QA&#10;AADbAAAADwAAAGRycy9kb3ducmV2LnhtbESP3WoCMRSE7wu+QzhC72rWgsWuRhGLUgoV6x9eHjbH&#10;zermZElS3b59IxR6OczMN8x42tpaXMmHyrGCfi8DQVw4XXGpYLddPA1BhIissXZMCn4owHTSeRhj&#10;rt2Nv+i6iaVIEA45KjAxNrmUoTBkMfRcQ5y8k/MWY5K+lNrjLcFtLZ+z7EVarDgtGGxobqi4bL6t&#10;Av225PXHMfiVPuHg0+wW5/2hVuqx285GICK18T/8137XCoav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POf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RcIA&#10;AADbAAAADwAAAGRycy9kb3ducmV2LnhtbERPTWuDQBC9B/oflinkEuKaHkpjXKUESiQUQk2b8+BO&#10;VerOGner9t93D4EcH+87zWfTiZEG11pWsIliEMSV1S3XCj7Pb+sXEM4ja+wsk4I/cpBnD4sUE20n&#10;/qCx9LUIIewSVNB43ydSuqohgy6yPXHgvu1g0Ac41FIPOIVw08mnOH6WBlsODQ32tG+o+il/jYKp&#10;Oo2X8/tBnlaXwvK1uO7Lr6NSy8f5dQfC0+zv4pu70Aq2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RF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75648" behindDoc="0" locked="0" layoutInCell="1" allowOverlap="1" wp14:anchorId="0DC88406" wp14:editId="607D8F4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91"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2"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3"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0" o:spid="_x0000_s1026" style="position:absolute;margin-left:0;margin-top:10in;width:43.2pt;height:43.2pt;z-index:2516756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5mF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WE&#10;/mYVBAAAKgsAAA4AAAAAAAAAAAAAAAAALgIAAGRycy9lMm9Eb2MueG1sUEsBAi0AFAAGAAgAAAAh&#10;AJD8SdLcAAAACQEAAA8AAAAAAAAAAAAAAAAAbwYAAGRycy9kb3ducmV2LnhtbFBLBQYAAAAABAAE&#10;APMAAAB4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4S8QA&#10;AADbAAAADwAAAGRycy9kb3ducmV2LnhtbESPQWsCMRSE7wX/Q3hCb5pVqOjWKGKxFKFFrS0eH5vn&#10;ZnXzsiSpbv99Iwg9DjPzDTOdt7YWF/Khcqxg0M9AEBdOV1wq2H+uemMQISJrrB2Tgl8KMJ91HqaY&#10;a3flLV12sRQJwiFHBSbGJpcyFIYshr5riJN3dN5iTNKXUnu8Jrit5TDLRtJixWnBYENLQ8V592MV&#10;6JdX3qwPwX/oIz69m/3q9PVdK/XYbRfPICK18T98b79pBZ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OE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qMsQA&#10;AADbAAAADwAAAGRycy9kb3ducmV2LnhtbESPQWvCQBSE7wX/w/IEL6IbL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ajL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76672" behindDoc="0" locked="0" layoutInCell="1" allowOverlap="1" wp14:anchorId="4BEF74DC" wp14:editId="3C62E76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94"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5"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6"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6" style="position:absolute;margin-left:0;margin-top:10in;width:43.2pt;height:43.2pt;z-index:2516766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ksGwQAACs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EcsKSwbBAAAKwsAAA4AAAAAAAAAAAAAAAAALgIAAGRycy9lMm9Eb2MueG1sUEsBAi0AFAAG&#10;AAgAAAAhAJD8SdLcAAAACQEAAA8AAAAAAAAAAAAAAAAAdQYAAGRycy9kb3ducmV2LnhtbFBLBQYA&#10;AAAABAAEAPMAAAB+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gP8QA&#10;AADbAAAADwAAAGRycy9kb3ducmV2LnhtbESPQWsCMRSE7wX/Q3hCb5q1oOjWKGKxFKFFrS0eH5vn&#10;ZnXzsiSpbv99Iwg9DjPzDTOdt7YWF/Khcqxg0M9AEBdOV1wq2H+uemMQISJrrB2Tgl8KMJ91HqaY&#10;a3flLV12sRQJwiFHBSbGJpcyFIYshr5riJN3dN5iTNKXUnu8Jrit5VOWjaTFitOCwYaWhorz7scq&#10;0C+vvFkfgv/QRxy+m/3q9PVdK/XYbRfPICK18T98b79pBZ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EoD/EAAAA2wAAAA8AAAAAAAAAAAAAAAAAmAIAAGRycy9k&#10;b3ducmV2LnhtbFBLBQYAAAAABAAEAPUAAACJ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onMUA&#10;AADcAAAADwAAAGRycy9kb3ducmV2LnhtbESPQWvCQBSE70L/w/IKvYhuKlQkukoRSoMUxKT1/Mg+&#10;k2D2bcxuk/jvXUHwOMzMN8xqM5hadNS6yrKC92kEgji3uuJCwW/2NVmAcB5ZY22ZFFzJwWb9Mlph&#10;rG3PB+pSX4gAYRejgtL7JpbS5SUZdFPbEAfvZFuDPsi2kLrFPsBNLWdRNJcGKw4LJTa0LSk/p/9G&#10;QZ/vu2P28y3342Ni+ZJctunfTqm31+FzCcLT4J/hRzvRCmYf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eic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77696" behindDoc="0" locked="0" layoutInCell="1" allowOverlap="1" wp14:anchorId="39532458" wp14:editId="45A60EF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57"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8"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9"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4" o:spid="_x0000_s1026" style="position:absolute;margin-left:0;margin-top:10in;width:43.2pt;height:43.2pt;z-index:2516776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7GmGtHwQAAC0LAAAOAAAAAAAAAAAAAAAAAC4CAABkcnMvZTJvRG9jLnhtbFBLAQIt&#10;ABQABgAIAAAAIQCQ/EnS3AAAAAkBAAAPAAAAAAAAAAAAAAAAAHkGAABkcnMvZG93bnJldi54bWxQ&#10;SwUGAAAAAAQABADzAAAAgg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8AsEA&#10;AADcAAAADwAAAGRycy9kb3ducmV2LnhtbERPy2oCMRTdF/yHcIXuakZBKaNRxGIpBcX6wuVlcp2M&#10;Tm6GJNXx782i0OXhvCez1tbiRj5UjhX0exkI4sLpiksF+93y7R1EiMgaa8ek4EEBZtPOywRz7e78&#10;Q7dtLEUK4ZCjAhNjk0sZCkMWQ881xIk7O28xJuhLqT3eU7it5SDLRtJixanBYEMLQ8V1+2sV6I9P&#10;3nyfgl/rMw5XZr+8HI61Uq/ddj4GEamN/+I/95dWMBimt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VPALBAAAA3AAAAA8AAAAAAAAAAAAAAAAAmAIAAGRycy9kb3du&#10;cmV2LnhtbFBLBQYAAAAABAAEAPUAAACGAw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587sUA&#10;AADcAAAADwAAAGRycy9kb3ducmV2LnhtbESPQWvCQBSE7wX/w/IKXopuFCw2uooIYiiCGKvnR/aZ&#10;hGbfxuw2if/eLRR6HGbmG2a57k0lWmpcaVnBZByBIM6sLjlX8HXejeYgnEfWWFkmBQ9ysF4NXpYY&#10;a9vxidrU5yJA2MWooPC+jqV0WUEG3djWxMG72cagD7LJpW6wC3BTyWkUvU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3nzu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78720" behindDoc="0" locked="0" layoutInCell="1" allowOverlap="1" wp14:anchorId="0E99397B" wp14:editId="273EE10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0"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1"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2"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11" o:spid="_x0000_s1026" style="position:absolute;margin-left:0;margin-top:10in;width:43.2pt;height:43.2pt;z-index:251678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Oor7kYBAAALQ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fIs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xE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A18ixQAAANwAAAAPAAAAAAAAAAAAAAAAAJgCAABkcnMv&#10;ZG93bnJldi54bWxQSwUGAAAAAAQABAD1AAAAig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kIsUA&#10;AADcAAAADwAAAGRycy9kb3ducmV2LnhtbESPT2vCQBTE7wW/w/IEL0U35iAluooIYpCCNP45P7LP&#10;JJh9G7Nrkn77bqHQ4zAzv2FWm8HUoqPWVZYVzGcRCOLc6ooLBZfzfvoBwnlkjbVlUvBNDjbr0dsK&#10;E217/qIu84UIEHYJKii9bxIpXV6SQTezDXHw7rY16INsC6lb7APc1DKOooU0WHFYKLGhXUn5I3sZ&#10;BX1+6m7nz4M8vd9Sy8/0ucuuR6Um42G7BOFp8P/hv3aqFcSLGH7Ph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FiQi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79744" behindDoc="0" locked="0" layoutInCell="1" allowOverlap="1" wp14:anchorId="324C807F" wp14:editId="3BEA5AA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3"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4"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5"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8"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dm3PMSAEAAArCwAADgAAAAAAAAAAAAAAAAAuAgAAZHJzL2Uyb0RvYy54bWxQSwEC&#10;LQAUAAYACAAAACEAkPxJ0twAAAAJAQAADwAAAAAAAAAAAAAAAAB6BgAAZHJzL2Rvd25yZXYueG1s&#10;UEsFBgAAAAAEAAQA8wAAAIM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8usUA&#10;AADcAAAADwAAAGRycy9kb3ducmV2LnhtbESPQWsCMRSE74X+h/AKvWm2UqWsRiktliIoalU8PjbP&#10;zbablyWJuv57Iwg9DjPzDTOatLYWJ/KhcqzgpZuBIC6crrhUsPmZdt5AhIissXZMCi4UYDJ+fBhh&#10;rt2ZV3Rax1IkCIccFZgYm1zKUBiyGLquIU7ewXmLMUlfSu3xnOC2lr0sG0iLFacFgw19GCr+1ker&#10;QH9+8XK2D36hD9ifm830d7urlXp+at+HICK18T98b39rBb3BK9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Py6xQAAANw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8VsUA&#10;AADcAAAADwAAAGRycy9kb3ducmV2LnhtbESPQWvCQBSE70L/w/IKvYhuKlQ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7xWxQAAANw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80768" behindDoc="0" locked="0" layoutInCell="1" allowOverlap="1" wp14:anchorId="28A3D22B" wp14:editId="2FC282E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6"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5"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Kkez/x0EAAAqCwAADgAAAAAAAAAAAAAAAAAuAgAAZHJzL2Uyb0RvYy54bWxQSwECLQAU&#10;AAYACAAAACEAkPxJ0twAAAAJAQAADwAAAAAAAAAAAAAAAAB3BgAAZHJzL2Rvd25yZXYueG1sUEsF&#10;BgAAAAAEAAQA8wAAAIA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zcUA&#10;AADcAAAADwAAAGRycy9kb3ducmV2LnhtbESPQWsCMRSE7wX/Q3iCt5pV0MrWKKIoUrC0akuPj81z&#10;s7p5WZJU13/fFAo9DjPzDTOdt7YWV/Khcqxg0M9AEBdOV1wqOB7WjxMQISJrrB2TgjsFmM86D1PM&#10;tbvxO133sRQJwiFHBSbGJpcyFIYshr5riJN3ct5iTNKXUnu8Jbit5TDLxtJixWnBYENLQ8Vl/20V&#10;6NWG316+gn/VJxztzHF9/vislep128UziEht/A//tbdawXD8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mLNxQAAANwAAAAPAAAAAAAAAAAAAAAAAJgCAABkcnMv&#10;ZG93bnJldi54bWxQSwUGAAAAAAQABAD1AAAAigM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TyMEA&#10;AADcAAAADwAAAGRycy9kb3ducmV2LnhtbERPTYvCMBC9C/sfwix4kTXVg0jXKIuwWBZBbNXz0Ixt&#10;sZnUJtvWf28OgsfH+15tBlOLjlpXWVYwm0YgiHOrKy4UnLLfryUI55E11pZJwYMcbNYfoxXG2vZ8&#10;pC71hQgh7GJUUHrfxFK6vCSDbmob4sBdbWvQB9gWUrfYh3BTy3kULaTBikNDiQ1tS8pv6b9R0OeH&#10;7pLtd/IwuSSW78l9m57/lBp/Dj/fIDwN/i1+uROtYL4I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E8jBAAAA3AAAAA8AAAAAAAAAAAAAAAAAmAIAAGRycy9kb3du&#10;cmV2LnhtbFBLBQYAAAAABAAEAPUAAACGAwAAAAA=&#10;" filled="f" stroked="f"/>
              <w10:wrap anchorx="margin" anchory="margin"/>
            </v:group>
          </w:pict>
        </mc:Fallback>
      </mc:AlternateContent>
    </w:r>
    <w:r>
      <w:rPr>
        <w:noProof/>
        <w:szCs w:val="52"/>
      </w:rPr>
      <mc:AlternateContent>
        <mc:Choice Requires="wpg">
          <w:drawing>
            <wp:anchor distT="0" distB="0" distL="114300" distR="114300" simplePos="0" relativeHeight="251681792" behindDoc="0" locked="0" layoutInCell="1" allowOverlap="1" wp14:anchorId="5423C19C" wp14:editId="7AC76FA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9"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0"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1"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2"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DhAxLEeBAAAKgsAAA4AAAAAAAAAAAAAAAAALgIAAGRycy9lMm9Eb2MueG1sUEsBAi0A&#10;FAAGAAgAAAAhAJD8SdLcAAAACQEAAA8AAAAAAAAAAAAAAAAAeAYAAGRycy9kb3ducmV2LnhtbFBL&#10;BQYAAAAABAAEAPMAAACBBw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sZMIA&#10;AADcAAAADwAAAGRycy9kb3ducmV2LnhtbERPTWsCMRC9C/6HMEJvNVuhVrZGKYqlCJZWrXgcNuNm&#10;dTNZkqjrvzeHgsfH+x5PW1uLC/lQOVbw0s9AEBdOV1wq2G4WzyMQISJrrB2TghsFmE66nTHm2l35&#10;ly7rWIoUwiFHBSbGJpcyFIYshr5riBN3cN5iTNCXUnu8pnBby0GWDaXFilODwYZmhorT+mwV6Pkn&#10;/yz3wX/rA76uzHZx/NvVSj312o93EJHa+BD/u7+0gsFbmp/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mxkwgAAANwAAAAPAAAAAAAAAAAAAAAAAJgCAABkcnMvZG93&#10;bnJldi54bWxQSwUGAAAAAAQABAD1AAAAhwM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0siMYA&#10;AADcAAAADwAAAGRycy9kb3ducmV2LnhtbESPT2vCQBTE7wW/w/IEL6Vu9NBKmo2IIA0iSOOf8yP7&#10;moRm38bsNonfvlsoeBxm5jdMsh5NI3rqXG1ZwWIegSAurK65VHA+7V5WIJxH1thYJgV3crBOJ08J&#10;xtoO/El97ksRIOxiVFB538ZSuqIig25uW+LgfdnOoA+yK6XucAhw08hlFL1KgzWHhQpb2lZUfOc/&#10;RsFQHPvr6fAhj8/XzPItu23zy16p2XTcvIPwNPpH+L+daQXLtw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0siMYAAADcAAAADwAAAAAAAAAAAAAAAACYAgAAZHJz&#10;L2Rvd25yZXYueG1sUEsFBgAAAAAEAAQA9QAAAIsDAAAAAA==&#10;" filled="f" stroked="f"/>
              <w10:wrap anchorx="margin" anchory="margin"/>
            </v:group>
          </w:pict>
        </mc:Fallback>
      </mc:AlternateContent>
    </w:r>
  </w:p>
  <w:p w:rsidR="00AE21FC" w:rsidRDefault="00AE21FC">
    <w:pPr>
      <w:pStyle w:val="Encabezado"/>
    </w:pPr>
    <w:r>
      <w:ptab w:relativeTo="margin" w:alignment="right" w:leader="none"/>
    </w:r>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CED"/>
    <w:multiLevelType w:val="hybridMultilevel"/>
    <w:tmpl w:val="D0B69350"/>
    <w:lvl w:ilvl="0" w:tplc="A0404476">
      <w:numFmt w:val="bullet"/>
      <w:lvlText w:val="-"/>
      <w:lvlJc w:val="left"/>
      <w:pPr>
        <w:ind w:left="720" w:hanging="360"/>
      </w:pPr>
      <w:rPr>
        <w:rFonts w:ascii="Century Schoolbook" w:eastAsiaTheme="minorHAnsi" w:hAnsi="Century Schoolbook"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1C3723F4"/>
    <w:multiLevelType w:val="hybridMultilevel"/>
    <w:tmpl w:val="054CA0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640196"/>
    <w:multiLevelType w:val="hybridMultilevel"/>
    <w:tmpl w:val="2870B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71B671B"/>
    <w:multiLevelType w:val="hybridMultilevel"/>
    <w:tmpl w:val="8A149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10C"/>
    <w:rsid w:val="00057C17"/>
    <w:rsid w:val="00186719"/>
    <w:rsid w:val="003119C9"/>
    <w:rsid w:val="004004E9"/>
    <w:rsid w:val="00423898"/>
    <w:rsid w:val="00524CE5"/>
    <w:rsid w:val="005617F8"/>
    <w:rsid w:val="005974D3"/>
    <w:rsid w:val="00695B39"/>
    <w:rsid w:val="007405E4"/>
    <w:rsid w:val="007641BB"/>
    <w:rsid w:val="00950B3F"/>
    <w:rsid w:val="009742D7"/>
    <w:rsid w:val="00981CE0"/>
    <w:rsid w:val="009F010C"/>
    <w:rsid w:val="00A02C0C"/>
    <w:rsid w:val="00A1214B"/>
    <w:rsid w:val="00AE21FC"/>
    <w:rsid w:val="00AE777C"/>
    <w:rsid w:val="00B8169A"/>
    <w:rsid w:val="00BC7885"/>
    <w:rsid w:val="00C051FA"/>
    <w:rsid w:val="00C73C9F"/>
    <w:rsid w:val="00C75B92"/>
    <w:rsid w:val="00D3586F"/>
    <w:rsid w:val="00E570F8"/>
    <w:rsid w:val="00E81867"/>
    <w:rsid w:val="00EE1137"/>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Epgrafe">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semiHidden/>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itaHTML">
    <w:name w:val="HTML Cite"/>
    <w:basedOn w:val="Fuentedeprrafopredeter"/>
    <w:uiPriority w:val="99"/>
    <w:semiHidden/>
    <w:unhideWhenUsed/>
    <w:rsid w:val="00423898"/>
    <w:rPr>
      <w:i/>
      <w:iCs/>
    </w:rPr>
  </w:style>
  <w:style w:type="character" w:styleId="Hipervnculo">
    <w:name w:val="Hyperlink"/>
    <w:basedOn w:val="Fuentedeprrafopredeter"/>
    <w:uiPriority w:val="99"/>
    <w:unhideWhenUsed/>
    <w:rsid w:val="00423898"/>
    <w:rPr>
      <w:color w:val="D2611C" w:themeColor="hyperlink"/>
      <w:u w:val="single"/>
    </w:rPr>
  </w:style>
  <w:style w:type="character" w:customStyle="1" w:styleId="bc">
    <w:name w:val="bc"/>
    <w:basedOn w:val="Fuentedeprrafopredeter"/>
    <w:rsid w:val="00423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semiHidden/>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Epgrafe">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semiHidden/>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semiHidden/>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itaHTML">
    <w:name w:val="HTML Cite"/>
    <w:basedOn w:val="Fuentedeprrafopredeter"/>
    <w:uiPriority w:val="99"/>
    <w:semiHidden/>
    <w:unhideWhenUsed/>
    <w:rsid w:val="00423898"/>
    <w:rPr>
      <w:i/>
      <w:iCs/>
    </w:rPr>
  </w:style>
  <w:style w:type="character" w:styleId="Hipervnculo">
    <w:name w:val="Hyperlink"/>
    <w:basedOn w:val="Fuentedeprrafopredeter"/>
    <w:uiPriority w:val="99"/>
    <w:unhideWhenUsed/>
    <w:rsid w:val="00423898"/>
    <w:rPr>
      <w:color w:val="D2611C" w:themeColor="hyperlink"/>
      <w:u w:val="single"/>
    </w:rPr>
  </w:style>
  <w:style w:type="character" w:customStyle="1" w:styleId="bc">
    <w:name w:val="bc"/>
    <w:basedOn w:val="Fuentedeprrafopredeter"/>
    <w:rsid w:val="0042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6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youtube.com" TargetMode="External"/><Relationship Id="rId18" Type="http://schemas.openxmlformats.org/officeDocument/2006/relationships/hyperlink" Target="http://www.youtube.com/playlist?list=PL70F953E68EE69C80"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formacionconarduino.com/" TargetMode="External"/><Relationship Id="rId17" Type="http://schemas.openxmlformats.org/officeDocument/2006/relationships/hyperlink" Target="http://www.macprogramadores.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rupoandroid.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rduino.cc"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www.aurova.ua.e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ocoalab.co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rduteka.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uarios\u21547\AppData\Roaming\Microsoft\Plantilla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731"/>
    <w:rsid w:val="00213682"/>
    <w:rsid w:val="002E5731"/>
    <w:rsid w:val="00617348"/>
    <w:rsid w:val="00DB5348"/>
    <w:rsid w:val="00FB3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39D96D3BF5480AB6EB389C952B292B">
    <w:name w:val="BF39D96D3BF5480AB6EB389C952B292B"/>
  </w:style>
  <w:style w:type="paragraph" w:customStyle="1" w:styleId="0D44AF1DFDAF40079C1F234E42F2790A">
    <w:name w:val="0D44AF1DFDAF40079C1F234E42F2790A"/>
  </w:style>
  <w:style w:type="character" w:customStyle="1" w:styleId="Ttulo1Car">
    <w:name w:val="Título 1 Car"/>
    <w:basedOn w:val="Fuentedeprrafopredeter"/>
    <w:link w:val="Ttulo1"/>
    <w:uiPriority w:val="1"/>
    <w:rPr>
      <w:rFonts w:asciiTheme="majorHAnsi" w:eastAsiaTheme="minorHAnsi" w:hAnsiTheme="majorHAnsi"/>
      <w:smallCaps/>
      <w:color w:val="17365D"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17365D" w:themeColor="text2" w:themeShade="BF"/>
      <w:sz w:val="28"/>
      <w:szCs w:val="28"/>
    </w:rPr>
  </w:style>
  <w:style w:type="paragraph" w:customStyle="1" w:styleId="93E9DCC1B11444DCA0CA0668BB8A5A52">
    <w:name w:val="93E9DCC1B11444DCA0CA0668BB8A5A52"/>
  </w:style>
  <w:style w:type="paragraph" w:customStyle="1" w:styleId="C231BF3F1EE34A1AA9EB95691EC608A8">
    <w:name w:val="C231BF3F1EE34A1AA9EB95691EC608A8"/>
  </w:style>
  <w:style w:type="paragraph" w:customStyle="1" w:styleId="64A6662B923848C59B2C6FD4D25DC880">
    <w:name w:val="64A6662B923848C59B2C6FD4D25DC880"/>
  </w:style>
  <w:style w:type="paragraph" w:customStyle="1" w:styleId="1F9E7E51906646F1AC98B4DD9640FAB5">
    <w:name w:val="1F9E7E51906646F1AC98B4DD9640FAB5"/>
  </w:style>
  <w:style w:type="paragraph" w:customStyle="1" w:styleId="0466C090D66849C18707FAA86883DD24">
    <w:name w:val="0466C090D66849C18707FAA86883DD24"/>
    <w:rsid w:val="002E57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39D96D3BF5480AB6EB389C952B292B">
    <w:name w:val="BF39D96D3BF5480AB6EB389C952B292B"/>
  </w:style>
  <w:style w:type="paragraph" w:customStyle="1" w:styleId="0D44AF1DFDAF40079C1F234E42F2790A">
    <w:name w:val="0D44AF1DFDAF40079C1F234E42F2790A"/>
  </w:style>
  <w:style w:type="character" w:customStyle="1" w:styleId="Ttulo1Car">
    <w:name w:val="Título 1 Car"/>
    <w:basedOn w:val="Fuentedeprrafopredeter"/>
    <w:link w:val="Ttulo1"/>
    <w:uiPriority w:val="1"/>
    <w:rPr>
      <w:rFonts w:asciiTheme="majorHAnsi" w:eastAsiaTheme="minorHAnsi" w:hAnsiTheme="majorHAnsi"/>
      <w:smallCaps/>
      <w:color w:val="17365D"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17365D" w:themeColor="text2" w:themeShade="BF"/>
      <w:sz w:val="28"/>
      <w:szCs w:val="28"/>
    </w:rPr>
  </w:style>
  <w:style w:type="paragraph" w:customStyle="1" w:styleId="93E9DCC1B11444DCA0CA0668BB8A5A52">
    <w:name w:val="93E9DCC1B11444DCA0CA0668BB8A5A52"/>
  </w:style>
  <w:style w:type="paragraph" w:customStyle="1" w:styleId="C231BF3F1EE34A1AA9EB95691EC608A8">
    <w:name w:val="C231BF3F1EE34A1AA9EB95691EC608A8"/>
  </w:style>
  <w:style w:type="paragraph" w:customStyle="1" w:styleId="64A6662B923848C59B2C6FD4D25DC880">
    <w:name w:val="64A6662B923848C59B2C6FD4D25DC880"/>
  </w:style>
  <w:style w:type="paragraph" w:customStyle="1" w:styleId="1F9E7E51906646F1AC98B4DD9640FAB5">
    <w:name w:val="1F9E7E51906646F1AC98B4DD9640FAB5"/>
  </w:style>
  <w:style w:type="paragraph" w:customStyle="1" w:styleId="0466C090D66849C18707FAA86883DD24">
    <w:name w:val="0466C090D66849C18707FAA86883DD24"/>
    <w:rsid w:val="002E5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2012-10-01T00:00:00</PublishDate>
  <Abstract>Subproyecto Nº 10 : Desarrollo de control remoto mediante dispositivos móviles.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2C2B900C-B818-4C93-BCD3-83E8FDC7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362</TotalTime>
  <Pages>11</Pages>
  <Words>1555</Words>
  <Characters>8558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técnica proyecto arduino</vt:lpstr>
      <vt:lpstr/>
    </vt:vector>
  </TitlesOfParts>
  <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técnica proyecto arduino</dc:title>
  <dc:subject>Centro de F.P. Juan XXIII</dc:subject>
  <dc:creator>Juan Luis Perez Martin</dc:creator>
  <cp:lastModifiedBy>JuanLu</cp:lastModifiedBy>
  <cp:revision>17</cp:revision>
  <dcterms:created xsi:type="dcterms:W3CDTF">2012-11-04T11:00:00Z</dcterms:created>
  <dcterms:modified xsi:type="dcterms:W3CDTF">2012-11-01T19:30:00Z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